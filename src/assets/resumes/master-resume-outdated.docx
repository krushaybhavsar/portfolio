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20A91" w14:textId="6BB31375" w:rsidR="00C067C5" w:rsidRPr="00614230" w:rsidRDefault="00DE0C8D" w:rsidP="00997CC2">
      <w:pPr>
        <w:pStyle w:val="Title"/>
        <w:ind w:left="-540" w:right="-738"/>
        <w:jc w:val="center"/>
        <w:rPr>
          <w:rFonts w:ascii="Times New Roman" w:hAnsi="Times New Roman" w:cs="Times New Roman"/>
          <w:color w:val="000000" w:themeColor="text1"/>
          <w:sz w:val="34"/>
          <w:szCs w:val="34"/>
        </w:rPr>
      </w:pPr>
      <w:r w:rsidRPr="00614230">
        <w:rPr>
          <w:rFonts w:ascii="Times New Roman" w:hAnsi="Times New Roman" w:cs="Times New Roman"/>
          <w:color w:val="000000" w:themeColor="text1"/>
          <w:sz w:val="34"/>
          <w:szCs w:val="34"/>
        </w:rPr>
        <w:t>Krushay Bhavsar</w:t>
      </w:r>
    </w:p>
    <w:tbl>
      <w:tblPr>
        <w:tblStyle w:val="ResumeTable"/>
        <w:tblW w:w="6399" w:type="pct"/>
        <w:tblInd w:w="-1800" w:type="dxa"/>
        <w:tblCellMar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11633"/>
      </w:tblGrid>
      <w:tr w:rsidR="00614230" w:rsidRPr="00614230" w14:paraId="1B7706F2" w14:textId="77777777" w:rsidTr="00F053DC">
        <w:trPr>
          <w:trHeight w:val="567"/>
          <w:tblHeader/>
        </w:trPr>
        <w:tc>
          <w:tcPr>
            <w:tcW w:w="5000" w:type="pct"/>
            <w:shd w:val="clear" w:color="auto" w:fill="auto"/>
          </w:tcPr>
          <w:p w14:paraId="177A340A" w14:textId="691AA65C" w:rsidR="00E47D0C" w:rsidRPr="00614230" w:rsidRDefault="004F08E9" w:rsidP="00912B39">
            <w:pPr>
              <w:pStyle w:val="ContactInfo"/>
              <w:spacing w:after="2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292 Grace Avenue</w:t>
            </w:r>
            <w:r w:rsidR="007D7D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Secaucus</w:t>
            </w:r>
            <w:r w:rsidR="000F6D54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NJ 07094</w:t>
            </w:r>
            <w:r w:rsidR="00260D3F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| 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(201) 375-5770</w:t>
            </w:r>
            <w:r w:rsidR="00260D3F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| </w:t>
            </w:r>
            <w:hyperlink r:id="rId10" w:history="1">
              <w:r w:rsidR="00443192" w:rsidRPr="00614230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krushaybhavsar@gmail.com</w:t>
              </w:r>
            </w:hyperlink>
          </w:p>
          <w:p w14:paraId="4D3C402E" w14:textId="1A3FF5B5" w:rsidR="00443192" w:rsidRPr="00614230" w:rsidRDefault="00215612" w:rsidP="00912B39">
            <w:pPr>
              <w:pStyle w:val="ContactInfo"/>
              <w:spacing w:after="2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3F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Portfolio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  <w:hyperlink r:id="rId11" w:history="1">
              <w:r w:rsidRPr="00215612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</w:rPr>
                <w:t>krushaybhavsar.com</w:t>
              </w:r>
            </w:hyperlink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="000C0B1C" w:rsidRPr="009C3F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LinkedIn</w:t>
            </w:r>
            <w:r w:rsidR="000C0B1C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  <w:hyperlink r:id="rId12" w:history="1">
              <w:r w:rsidR="00CF29F0" w:rsidRPr="00215612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</w:rPr>
                <w:t>linkedin.com/in/</w:t>
              </w:r>
              <w:proofErr w:type="spellStart"/>
              <w:r w:rsidR="00CF29F0" w:rsidRPr="00215612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</w:rPr>
                <w:t>krushaybhavsar</w:t>
              </w:r>
              <w:proofErr w:type="spellEnd"/>
            </w:hyperlink>
            <w:r w:rsidR="00CF29F0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="00DD43B7" w:rsidRPr="009C3F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GitHub</w:t>
            </w:r>
            <w:r w:rsidR="00DD43B7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  <w:hyperlink r:id="rId13" w:history="1">
              <w:r w:rsidR="00DD43B7" w:rsidRPr="00215612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</w:rPr>
                <w:t>github.com/</w:t>
              </w:r>
              <w:proofErr w:type="spellStart"/>
              <w:r w:rsidR="00DD43B7" w:rsidRPr="00215612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</w:rPr>
                <w:t>krushaybhavsar</w:t>
              </w:r>
              <w:proofErr w:type="spellEnd"/>
            </w:hyperlink>
          </w:p>
        </w:tc>
      </w:tr>
    </w:tbl>
    <w:p w14:paraId="40522A69" w14:textId="6F7D2587" w:rsidR="00C067C5" w:rsidRPr="00614230" w:rsidRDefault="001C0658" w:rsidP="00997CC2">
      <w:pPr>
        <w:pStyle w:val="Heading1"/>
        <w:spacing w:before="60"/>
        <w:ind w:left="-547" w:right="-738"/>
        <w:rPr>
          <w:rFonts w:ascii="Times New Roman" w:hAnsi="Times New Roman" w:cs="Times New Roman"/>
          <w:color w:val="000000" w:themeColor="text1"/>
          <w:sz w:val="22"/>
          <w:szCs w:val="28"/>
        </w:rPr>
      </w:pPr>
      <w:r w:rsidRPr="00614230">
        <w:rPr>
          <w:rFonts w:ascii="Times New Roman" w:hAnsi="Times New Roman" w:cs="Times New Roman"/>
          <w:color w:val="000000" w:themeColor="text1"/>
          <w:sz w:val="22"/>
          <w:szCs w:val="28"/>
        </w:rPr>
        <w:t>EDUCATION</w:t>
      </w:r>
    </w:p>
    <w:tbl>
      <w:tblPr>
        <w:tblStyle w:val="ResumeTable"/>
        <w:tblW w:w="6944" w:type="pct"/>
        <w:tblInd w:w="-2160" w:type="dxa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12624"/>
      </w:tblGrid>
      <w:tr w:rsidR="00614230" w:rsidRPr="00614230" w14:paraId="31F87311" w14:textId="77777777" w:rsidTr="00F05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2"/>
          <w:tblHeader/>
        </w:trPr>
        <w:tc>
          <w:tcPr>
            <w:tcW w:w="5000" w:type="pct"/>
          </w:tcPr>
          <w:p w14:paraId="596AA6BC" w14:textId="0E9789BC" w:rsidR="00042F60" w:rsidRPr="00614230" w:rsidRDefault="00042F60" w:rsidP="00042F6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Georgia Institute of Technology</w:t>
            </w:r>
            <w:r w:rsidR="003A0196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 w:rsidR="00255E7F" w:rsidRPr="003A019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B</w:t>
            </w:r>
            <w:r w:rsidR="003A019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.</w:t>
            </w:r>
            <w:r w:rsidR="00255E7F" w:rsidRPr="003A019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S</w:t>
            </w:r>
            <w:r w:rsidR="003A019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.</w:t>
            </w:r>
            <w:r w:rsidR="00255E7F" w:rsidRPr="003A019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in Computer Science</w:t>
            </w:r>
            <w:r w:rsidR="00D0287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                               </w:t>
            </w:r>
            <w:r w:rsidR="00190A3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</w:t>
            </w:r>
            <w:r w:rsidR="003D4B0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</w:t>
            </w:r>
            <w:r w:rsidR="00F053D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F053D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      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</w:t>
            </w:r>
            <w:r w:rsidR="00F4142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F41420" w:rsidRPr="00F414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Aug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20</w:t>
            </w:r>
            <w:r w:rsidR="00F414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23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– </w:t>
            </w:r>
            <w:r w:rsidR="00F414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May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202</w:t>
            </w:r>
            <w:r w:rsidR="00F414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  <w:p w14:paraId="3D2B5EE1" w14:textId="18EE8982" w:rsidR="00042F60" w:rsidRPr="00042F60" w:rsidRDefault="00042F60" w:rsidP="00042F60">
            <w:pPr>
              <w:pStyle w:val="ListParagraph"/>
              <w:numPr>
                <w:ilvl w:val="0"/>
                <w:numId w:val="18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Relevant Coursework</w:t>
            </w:r>
            <w:r w:rsidR="0056553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="003D4B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Introduction to Object Oriented Programming (CS 1331), Linear </w:t>
            </w:r>
            <w:r w:rsidR="00F053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Algebra</w:t>
            </w:r>
            <w:r w:rsidR="003D4B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(MATH 1554)</w:t>
            </w:r>
          </w:p>
          <w:p w14:paraId="6CC877AD" w14:textId="6CBCCF07" w:rsidR="00042F60" w:rsidRPr="00042F60" w:rsidRDefault="00042F60" w:rsidP="00042F60">
            <w:pPr>
              <w:pStyle w:val="ListParagraph"/>
              <w:numPr>
                <w:ilvl w:val="0"/>
                <w:numId w:val="18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Clubs and Activities: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D4B09" w:rsidRPr="003D4B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Startup Exchange, Venture Capital Club, CREATE-X, </w:t>
            </w:r>
            <w:proofErr w:type="spellStart"/>
            <w:r w:rsidR="003D4B09" w:rsidRPr="003D4B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HexLabs</w:t>
            </w:r>
            <w:proofErr w:type="spellEnd"/>
            <w:r w:rsidR="003D4B09" w:rsidRPr="003D4B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FE05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GreyHat</w:t>
            </w:r>
            <w:proofErr w:type="spellEnd"/>
            <w:r w:rsidR="00FE05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Club, </w:t>
            </w:r>
            <w:r w:rsidR="00215612" w:rsidRPr="0021561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CS + Social Good</w:t>
            </w:r>
            <w:r w:rsidR="0021561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215612" w:rsidRPr="0021561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GOALSoccer</w:t>
            </w:r>
            <w:proofErr w:type="spellEnd"/>
            <w:r w:rsidR="0021561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3D4B09" w:rsidRPr="003D4B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Table Tennis Association at Georgia Tech</w:t>
            </w:r>
            <w:r w:rsidR="003D4B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Grand Challenges Living Learning Community</w:t>
            </w:r>
          </w:p>
          <w:p w14:paraId="2F19CC4A" w14:textId="0EE18C64" w:rsidR="00F33D7A" w:rsidRPr="00614230" w:rsidRDefault="003A53DC" w:rsidP="00042F6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Secaucus High School</w:t>
            </w:r>
            <w:r w:rsidR="00052666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–</w:t>
            </w:r>
            <w:r w:rsidR="00E323DB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052666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GPA: 4.</w:t>
            </w:r>
            <w:r w:rsidR="00C55E5B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</w:t>
            </w:r>
            <w:r w:rsidR="00A6110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51, </w:t>
            </w:r>
            <w:r w:rsidR="00A61102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Valedictorian</w:t>
            </w:r>
            <w:r w:rsidR="00E50D5B" w:rsidRPr="00A6110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50D5B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                 </w:t>
            </w:r>
            <w:r w:rsidR="00052666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</w:t>
            </w:r>
            <w:r w:rsidR="008C324F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   </w:t>
            </w:r>
            <w:r w:rsidR="00190A3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</w:t>
            </w:r>
            <w:r w:rsidR="008C324F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</w:t>
            </w:r>
            <w:r w:rsidR="00052666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87704F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 </w:t>
            </w:r>
            <w:r w:rsidR="00F33D7A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052666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3601C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052666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</w:t>
            </w:r>
            <w:r w:rsidR="007E7E60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</w:t>
            </w:r>
            <w:r w:rsidR="00C04CDE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</w:t>
            </w:r>
            <w:r w:rsidR="00052666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</w:t>
            </w:r>
            <w:r w:rsidR="00E50D5B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</w:t>
            </w:r>
            <w:r w:rsidR="00963DFC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</w:t>
            </w:r>
            <w:r w:rsidR="001E33B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Sep 2019</w:t>
            </w:r>
            <w:r w:rsidR="001E33B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– </w:t>
            </w:r>
            <w:r w:rsidR="00E50D5B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Jun 2023</w:t>
            </w:r>
          </w:p>
          <w:p w14:paraId="685293FC" w14:textId="548C07C0" w:rsidR="00F33D7A" w:rsidRPr="00614230" w:rsidRDefault="00F33D7A" w:rsidP="008239D9">
            <w:pPr>
              <w:pStyle w:val="ListParagraph"/>
              <w:numPr>
                <w:ilvl w:val="0"/>
                <w:numId w:val="18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Honor Societies: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STEM Academy, National Honors Society</w:t>
            </w:r>
            <w:r w:rsidR="00DF5727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034AA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="00712D21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Vice President</w:t>
            </w:r>
            <w:r w:rsidR="00034AA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),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712D21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Mu Alpha Theta </w:t>
            </w:r>
            <w:r w:rsidR="00034AA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="00717B5A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Office</w:t>
            </w:r>
            <w:r w:rsidR="00034AA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</w:t>
            </w:r>
            <w:r w:rsidR="00712D21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), </w:t>
            </w:r>
            <w:r w:rsidR="00BC1E0A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American Technology Honors Societ</w:t>
            </w:r>
            <w:r w:rsidR="00BC3D13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y</w:t>
            </w:r>
            <w:r w:rsidR="00BC1E0A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National English Honors Society</w:t>
            </w:r>
            <w:r w:rsidR="00FE40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Science National Honor Society</w:t>
            </w:r>
          </w:p>
          <w:p w14:paraId="262D99E3" w14:textId="3FD960D7" w:rsidR="0046467B" w:rsidRPr="00614230" w:rsidRDefault="00357DA4" w:rsidP="008239D9">
            <w:pPr>
              <w:pStyle w:val="ListParagraph"/>
              <w:numPr>
                <w:ilvl w:val="0"/>
                <w:numId w:val="18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Clubs and Activities</w:t>
            </w:r>
            <w:r w:rsidR="00F33D7A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: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Robotics Club</w:t>
            </w:r>
            <w:r w:rsidR="000D13C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E53708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="0046467B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President, </w:t>
            </w:r>
            <w:r w:rsidR="00C72EF9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Coding Officer, </w:t>
            </w:r>
            <w:r w:rsidR="000D13C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Engineering Officer)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Junior State of America</w:t>
            </w:r>
            <w:r w:rsidR="000D13C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</w:t>
            </w:r>
            <w:r w:rsidR="0089081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Vice President, </w:t>
            </w:r>
            <w:r w:rsidR="000D13C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Chief of Staff</w:t>
            </w:r>
            <w:r w:rsidR="0046467B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2F097D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Director of Technology</w:t>
            </w:r>
            <w:r w:rsidR="000D13C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="00055CEA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Math Club</w:t>
            </w:r>
            <w:r w:rsidR="0010740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(President)</w:t>
            </w:r>
            <w:r w:rsidR="00055CEA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564DF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Science Club,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Varsity Cross Country</w:t>
            </w:r>
          </w:p>
          <w:p w14:paraId="020D396D" w14:textId="77777777" w:rsidR="000655BC" w:rsidRDefault="00F33D7A" w:rsidP="000655BC">
            <w:pPr>
              <w:pStyle w:val="ListParagraph"/>
              <w:numPr>
                <w:ilvl w:val="0"/>
                <w:numId w:val="18"/>
              </w:numPr>
              <w:spacing w:after="60"/>
              <w:ind w:left="414" w:right="720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Honors and Awards: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83DD6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Placed </w:t>
            </w:r>
            <w:r w:rsidR="00EF3E16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1st</w:t>
            </w:r>
            <w:r w:rsidR="007A0638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83DD6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 the</w:t>
            </w:r>
            <w:r w:rsidR="00691C2B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i</w:t>
            </w:r>
            <w:r w:rsidR="007A0638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nternational </w:t>
            </w:r>
            <w:proofErr w:type="spellStart"/>
            <w:r w:rsidR="00862F75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</w:t>
            </w:r>
            <w:r w:rsidR="002A613D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impliHacks</w:t>
            </w:r>
            <w:proofErr w:type="spellEnd"/>
            <w:r w:rsidR="002A613D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83DD6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and </w:t>
            </w:r>
            <w:r w:rsidR="005C7156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High Tech Hacks </w:t>
            </w:r>
            <w:r w:rsidR="00691C2B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</w:t>
            </w:r>
            <w:r w:rsidR="005C7156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ackathon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="00691C2B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2nd </w:t>
            </w:r>
            <w:r w:rsidR="00691C2B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place</w:t>
            </w:r>
            <w:r w:rsidR="009B1113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Advanced Math </w:t>
            </w:r>
            <w:proofErr w:type="spellStart"/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</w:t>
            </w:r>
            <w:r w:rsidR="00B46523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fax</w:t>
            </w:r>
            <w:proofErr w:type="spellEnd"/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Contest, </w:t>
            </w:r>
            <w:r w:rsidR="00A6110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8th place in state for Math Kangaroo, </w:t>
            </w:r>
            <w:r w:rsidR="00A6110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1st place Kiss Institute of Practical Robotics (KIPR) </w:t>
            </w:r>
            <w:r w:rsidR="00A6110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National</w:t>
            </w:r>
            <w:r w:rsidR="00A6110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6110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Botball</w:t>
            </w:r>
            <w:proofErr w:type="spellEnd"/>
            <w:r w:rsidR="00A6110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Competition, KIPR Judge’s Choice Award</w:t>
            </w:r>
            <w:r w:rsidR="00A6110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NJIC Cross Country Divisional Champion</w:t>
            </w:r>
          </w:p>
          <w:p w14:paraId="6BFAB698" w14:textId="77777777" w:rsidR="00E13020" w:rsidRPr="00614230" w:rsidRDefault="00E13020" w:rsidP="00E1302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Secaucus High School –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GPA: 4.8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51,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Valedictorian</w:t>
            </w:r>
            <w:r w:rsidRPr="00A6110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 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Sep 2019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– Jun 2023</w:t>
            </w:r>
          </w:p>
          <w:p w14:paraId="62110665" w14:textId="77777777" w:rsidR="00E13020" w:rsidRDefault="00E13020" w:rsidP="00E13020">
            <w:pPr>
              <w:pStyle w:val="ListParagraph"/>
              <w:numPr>
                <w:ilvl w:val="0"/>
                <w:numId w:val="18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Clubs and Activities: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STEM Academy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Robotics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Club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Junior State of America, Math Club, Varsity Cross Country</w:t>
            </w:r>
          </w:p>
          <w:p w14:paraId="2B31D656" w14:textId="7998480D" w:rsidR="00E13020" w:rsidRPr="00E13020" w:rsidRDefault="00E13020" w:rsidP="00E13020">
            <w:pPr>
              <w:pStyle w:val="ListParagraph"/>
              <w:numPr>
                <w:ilvl w:val="0"/>
                <w:numId w:val="18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1302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Honors and Awards:</w:t>
            </w:r>
            <w:r w:rsidRPr="00E130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Placed 1st in the international </w:t>
            </w:r>
            <w:proofErr w:type="spellStart"/>
            <w:r w:rsidRPr="00E130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SimpliHacks</w:t>
            </w:r>
            <w:proofErr w:type="spellEnd"/>
            <w:r w:rsidRPr="00E130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and High Tech Hacks Hackathon, 2nd place Advanced Math </w:t>
            </w:r>
            <w:proofErr w:type="spellStart"/>
            <w:r w:rsidRPr="00E130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Mathfax</w:t>
            </w:r>
            <w:proofErr w:type="spellEnd"/>
            <w:r w:rsidRPr="00E130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Contest, 1st place Kiss Institute of Practical Robotics (KIPR) National </w:t>
            </w:r>
            <w:proofErr w:type="spellStart"/>
            <w:r w:rsidRPr="00E130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Botball</w:t>
            </w:r>
            <w:proofErr w:type="spellEnd"/>
            <w:r w:rsidRPr="00E130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Competition</w:t>
            </w:r>
          </w:p>
        </w:tc>
      </w:tr>
    </w:tbl>
    <w:p w14:paraId="23631424" w14:textId="66EEBCC5" w:rsidR="00126049" w:rsidRPr="00614230" w:rsidRDefault="001C0658" w:rsidP="00997CC2">
      <w:pPr>
        <w:pStyle w:val="Heading1"/>
        <w:tabs>
          <w:tab w:val="left" w:pos="-540"/>
        </w:tabs>
        <w:spacing w:before="0"/>
        <w:ind w:left="-547" w:right="-738"/>
        <w:rPr>
          <w:rFonts w:ascii="Times New Roman" w:hAnsi="Times New Roman" w:cs="Times New Roman"/>
          <w:color w:val="000000" w:themeColor="text1"/>
          <w:sz w:val="22"/>
          <w:szCs w:val="28"/>
        </w:rPr>
      </w:pPr>
      <w:r w:rsidRPr="00614230">
        <w:rPr>
          <w:rFonts w:ascii="Times New Roman" w:hAnsi="Times New Roman" w:cs="Times New Roman"/>
          <w:color w:val="000000" w:themeColor="text1"/>
          <w:sz w:val="22"/>
          <w:szCs w:val="28"/>
        </w:rPr>
        <w:t>EXPERI</w:t>
      </w:r>
      <w:r w:rsidR="00071587" w:rsidRPr="00614230">
        <w:rPr>
          <w:rFonts w:ascii="Times New Roman" w:hAnsi="Times New Roman" w:cs="Times New Roman"/>
          <w:color w:val="000000" w:themeColor="text1"/>
          <w:sz w:val="22"/>
          <w:szCs w:val="28"/>
        </w:rPr>
        <w:t>E</w:t>
      </w:r>
      <w:r w:rsidRPr="00614230">
        <w:rPr>
          <w:rFonts w:ascii="Times New Roman" w:hAnsi="Times New Roman" w:cs="Times New Roman"/>
          <w:color w:val="000000" w:themeColor="text1"/>
          <w:sz w:val="22"/>
          <w:szCs w:val="28"/>
        </w:rPr>
        <w:t>NCE</w:t>
      </w:r>
    </w:p>
    <w:tbl>
      <w:tblPr>
        <w:tblStyle w:val="ResumeTable"/>
        <w:tblW w:w="6944" w:type="pct"/>
        <w:tblInd w:w="-2160" w:type="dxa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24"/>
      </w:tblGrid>
      <w:tr w:rsidR="00614230" w:rsidRPr="00614230" w14:paraId="7D998550" w14:textId="77777777" w:rsidTr="00F05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6"/>
          <w:tblHeader/>
        </w:trPr>
        <w:tc>
          <w:tcPr>
            <w:tcW w:w="5000" w:type="pct"/>
          </w:tcPr>
          <w:p w14:paraId="626358E5" w14:textId="49EE0107" w:rsidR="00D978E9" w:rsidRPr="00614230" w:rsidRDefault="007F3015" w:rsidP="00D978E9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Jane Street Capital</w:t>
            </w:r>
            <w:r w:rsidR="00D978E9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="005243DF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Quantitative Trading Firm </w:t>
            </w:r>
            <w:r w:rsidR="00D978E9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</w:t>
            </w:r>
            <w:r w:rsidR="007A65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r w:rsidR="00D978E9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</w:t>
            </w:r>
            <w:r w:rsidR="00D978E9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New York, NY</w:t>
            </w:r>
            <w:r w:rsidR="00D978E9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</w:p>
          <w:p w14:paraId="185644E7" w14:textId="3B60EA71" w:rsidR="00D978E9" w:rsidRPr="00614230" w:rsidRDefault="005243DF" w:rsidP="00D978E9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Academy of Math and Programming</w:t>
            </w:r>
            <w:r w:rsidR="00D978E9"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In</w:t>
            </w:r>
            <w:r w:rsidR="00D978E9"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ter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n</w:t>
            </w:r>
            <w:r w:rsidR="00D978E9" w:rsidRPr="005243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</w:t>
            </w:r>
            <w:r w:rsidR="00AF6C3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</w:t>
            </w:r>
            <w:r w:rsidR="00D978E9" w:rsidRPr="005243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</w:t>
            </w:r>
            <w:r w:rsidRPr="005243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="00D978E9" w:rsidRPr="005243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</w:t>
            </w:r>
            <w:r w:rsidR="007A65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</w:t>
            </w:r>
            <w:r w:rsidR="00D978E9" w:rsidRPr="005243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</w:t>
            </w:r>
            <w:r w:rsidR="005B18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Jul</w:t>
            </w:r>
            <w:r w:rsidR="00D978E9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202</w:t>
            </w:r>
            <w:r w:rsidR="005B18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  <w:p w14:paraId="5A9C57CE" w14:textId="7E57096D" w:rsidR="00FE75B8" w:rsidRPr="00FE75B8" w:rsidRDefault="0023090F" w:rsidP="00FE75B8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309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Selected as one of 77 </w:t>
            </w:r>
            <w:r w:rsidR="00AD30D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nationally</w:t>
            </w:r>
            <w:r w:rsidRPr="002309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for</w:t>
            </w:r>
            <w:r w:rsidR="007754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2309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 </w:t>
            </w:r>
            <w:r w:rsidR="00134B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rigorous 5-week program focused on </w:t>
            </w:r>
            <w:r w:rsidR="0021561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mathematical </w:t>
            </w:r>
            <w:r w:rsidR="00134B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data analysis</w:t>
            </w:r>
            <w:r w:rsidR="0021561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and </w:t>
            </w:r>
            <w:r w:rsidR="00134B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programming</w:t>
            </w:r>
          </w:p>
          <w:p w14:paraId="068418CF" w14:textId="04738F11" w:rsidR="00FE75B8" w:rsidRPr="00FE75B8" w:rsidRDefault="00FE75B8" w:rsidP="00997CC2">
            <w:pPr>
              <w:pStyle w:val="ListParagraph"/>
              <w:numPr>
                <w:ilvl w:val="0"/>
                <w:numId w:val="19"/>
              </w:numPr>
              <w:ind w:left="414" w:right="630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E75B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Developed trading strategies to automate market exchanges and placed 7th in Jane Street’s Electronic Trading Competition</w:t>
            </w:r>
          </w:p>
          <w:p w14:paraId="252E6274" w14:textId="376EA433" w:rsidR="004011BF" w:rsidRPr="0044385B" w:rsidRDefault="004011BF" w:rsidP="0044385B">
            <w:pPr>
              <w:pStyle w:val="ListParagraph"/>
              <w:numPr>
                <w:ilvl w:val="0"/>
                <w:numId w:val="19"/>
              </w:numPr>
              <w:spacing w:after="60"/>
              <w:ind w:left="414" w:hanging="198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11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Explored combinatorics and number theory with IMO medalists</w:t>
            </w:r>
            <w:r w:rsidR="00E33FC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4438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and </w:t>
            </w:r>
            <w:r w:rsidR="00E33FC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solved</w:t>
            </w:r>
            <w:r w:rsidR="004639C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complex</w:t>
            </w:r>
            <w:r w:rsidR="00E33FC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438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linguistic and game theory problems</w:t>
            </w:r>
          </w:p>
          <w:p w14:paraId="4A943035" w14:textId="679EA300" w:rsidR="007F3015" w:rsidRPr="00614230" w:rsidRDefault="007F3015" w:rsidP="007F3015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Cisco Systems, Technology Cooperation     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</w:t>
            </w:r>
            <w:r w:rsidR="007A65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New York, NY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</w:p>
          <w:p w14:paraId="320A5060" w14:textId="29416B0F" w:rsidR="007F3015" w:rsidRPr="00614230" w:rsidRDefault="007F3015" w:rsidP="007F3015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Summer Extern                                                                                                                                                    </w:t>
            </w:r>
            <w:r w:rsidR="007A65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       </w:t>
            </w:r>
            <w:r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          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Jul 2022</w:t>
            </w:r>
          </w:p>
          <w:p w14:paraId="128323AB" w14:textId="7450DA38" w:rsidR="007F3015" w:rsidRPr="00B87EBB" w:rsidRDefault="007F3015" w:rsidP="007F3015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Formulated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technological solutions to issues posed in the public transportation sector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and presented to </w:t>
            </w:r>
            <w:r w:rsidR="00A540C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company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executives</w:t>
            </w:r>
          </w:p>
          <w:p w14:paraId="1EA04665" w14:textId="5ABE9BBA" w:rsidR="00B87EBB" w:rsidRPr="00B87EBB" w:rsidRDefault="00B87EBB" w:rsidP="00B87EBB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cquired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certifications and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an integrated understanding of cybersecurity and IoT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by completing various </w:t>
            </w:r>
            <w:proofErr w:type="spellStart"/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NetACAD</w:t>
            </w:r>
            <w:proofErr w:type="spellEnd"/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sessions</w:t>
            </w:r>
          </w:p>
          <w:p w14:paraId="4BFC1CA7" w14:textId="2817E2ED" w:rsidR="007F3015" w:rsidRPr="00614230" w:rsidRDefault="007F3015" w:rsidP="007F3015">
            <w:pPr>
              <w:pStyle w:val="ListParagraph"/>
              <w:numPr>
                <w:ilvl w:val="0"/>
                <w:numId w:val="19"/>
              </w:numPr>
              <w:spacing w:after="60"/>
              <w:ind w:left="414" w:hanging="198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Cultivated networking</w:t>
            </w:r>
            <w:r w:rsidR="009F1D3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communication</w:t>
            </w:r>
            <w:r w:rsidR="0062523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and </w:t>
            </w:r>
            <w:r w:rsidR="004805B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vital </w:t>
            </w:r>
            <w:r w:rsidR="0062523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team building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skills</w:t>
            </w:r>
            <w:r w:rsidR="00D3774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while interacting with influential company executives</w:t>
            </w:r>
          </w:p>
          <w:p w14:paraId="5667F919" w14:textId="360F909B" w:rsidR="00055CEA" w:rsidRPr="00614230" w:rsidRDefault="000F57EE" w:rsidP="00055CE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Mission Mentor</w:t>
            </w:r>
            <w:r w:rsidR="00055CEA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FC618C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Harvard 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Technology Startup</w:t>
            </w:r>
            <w:r w:rsidR="00FE40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(acquired)</w:t>
            </w:r>
            <w:r w:rsidR="00055CEA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</w:t>
            </w:r>
            <w:r w:rsidR="00715295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="00055CEA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</w:t>
            </w:r>
            <w:r w:rsidR="007E7E60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</w:t>
            </w:r>
            <w:r w:rsidR="00055CEA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C73BE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</w:t>
            </w:r>
            <w:r w:rsidR="00055CEA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</w:t>
            </w:r>
            <w:r w:rsidR="0097559D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</w:t>
            </w:r>
            <w:r w:rsidR="00FC618C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04CD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="00FC618C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963DFC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</w:t>
            </w:r>
            <w:r w:rsidR="000779DD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</w:t>
            </w:r>
            <w:r w:rsidR="007A65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</w:t>
            </w:r>
            <w:r w:rsidR="000779DD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</w:t>
            </w:r>
            <w:r w:rsidR="000779DD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Boston, MA</w:t>
            </w:r>
          </w:p>
          <w:p w14:paraId="794C0735" w14:textId="099D8310" w:rsidR="000B780F" w:rsidRPr="000B780F" w:rsidRDefault="00801491" w:rsidP="000B780F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Senior Software Developer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0779DD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                      </w:t>
            </w:r>
            <w:r w:rsidR="007A65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r w:rsidR="000779DD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Aug 2021 – Apr 2022</w:t>
            </w:r>
          </w:p>
          <w:p w14:paraId="727506D8" w14:textId="15F954B7" w:rsidR="000B780F" w:rsidRDefault="000B780F" w:rsidP="008239D9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B78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Delivered critical product features on the main ReactJS site (https://missionmentor.org/) and the Java Spring Boo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 backend</w:t>
            </w:r>
          </w:p>
          <w:p w14:paraId="4C04BCF4" w14:textId="36E10B23" w:rsidR="00055CEA" w:rsidRPr="00614230" w:rsidRDefault="00270437" w:rsidP="008239D9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Contributed to a </w:t>
            </w:r>
            <w:r w:rsidR="000F57E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cross</w:t>
            </w:r>
            <w:r w:rsidR="007E7E60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  <w:r w:rsidR="000F57E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functional development team</w:t>
            </w:r>
            <w:r w:rsidR="000D53D4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w</w:t>
            </w:r>
            <w:r w:rsidR="000F57E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orked on product backlog, </w:t>
            </w:r>
            <w:r w:rsidR="000D53D4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and </w:t>
            </w:r>
            <w:r w:rsidR="000F57E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follow</w:t>
            </w:r>
            <w:r w:rsidR="000D53D4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ed</w:t>
            </w:r>
            <w:r w:rsidR="000F57E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7E7E60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the </w:t>
            </w:r>
            <w:r w:rsidR="008053C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agile </w:t>
            </w:r>
            <w:r w:rsidR="000F57E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scrum </w:t>
            </w:r>
            <w:r w:rsidR="00486D8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workflow</w:t>
            </w:r>
          </w:p>
          <w:p w14:paraId="6CD1B295" w14:textId="465A21E7" w:rsidR="00055CEA" w:rsidRPr="00FE4019" w:rsidRDefault="00AC4458" w:rsidP="00FE4019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Led</w:t>
            </w:r>
            <w:r w:rsidR="00FE40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12C2B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standup </w:t>
            </w:r>
            <w:r w:rsidR="000F57E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meetings</w:t>
            </w:r>
            <w:r w:rsidR="001743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FE40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discussed </w:t>
            </w:r>
            <w:r w:rsidR="001743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the </w:t>
            </w:r>
            <w:r w:rsidR="00FE40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company’s next steps at </w:t>
            </w:r>
            <w:r w:rsidR="009C3F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</w:t>
            </w:r>
            <w:r w:rsidR="00FE4019" w:rsidRPr="00FE40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eam </w:t>
            </w:r>
            <w:r w:rsidR="009C3F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</w:t>
            </w:r>
            <w:r w:rsidR="00FE4019" w:rsidRPr="00FE40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ead </w:t>
            </w:r>
            <w:r w:rsidR="00B034DA" w:rsidRPr="00FE40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meetings</w:t>
            </w:r>
            <w:r w:rsidR="001743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and helped amass 10,000</w:t>
            </w:r>
            <w:r w:rsidR="008053C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+</w:t>
            </w:r>
            <w:r w:rsidR="001743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users</w:t>
            </w:r>
            <w:r w:rsidR="00C545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globally</w:t>
            </w:r>
          </w:p>
          <w:p w14:paraId="524E2C73" w14:textId="5F30C836" w:rsidR="00055CEA" w:rsidRPr="00614230" w:rsidRDefault="00055CEA" w:rsidP="006A34C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Accel Learning, Tutoring Center                                  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</w:t>
            </w:r>
            <w:r w:rsidR="007E7E60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C04CD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</w:t>
            </w:r>
            <w:r w:rsidR="00D27F38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</w:t>
            </w:r>
            <w:r w:rsidR="007A65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r w:rsidR="00C04CD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0779DD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</w:t>
            </w:r>
            <w:r w:rsidR="000779DD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Secaucus, NJ</w:t>
            </w:r>
          </w:p>
          <w:p w14:paraId="1C0C160A" w14:textId="64786236" w:rsidR="00055CEA" w:rsidRPr="00614230" w:rsidRDefault="00055CEA" w:rsidP="00055CE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Python Tutor</w:t>
            </w:r>
            <w:r w:rsidR="000779DD"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</w:t>
            </w:r>
            <w:r w:rsidR="007A65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      </w:t>
            </w:r>
            <w:r w:rsidR="000779DD"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 </w:t>
            </w:r>
            <w:r w:rsidR="000779DD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Nov 2020 – Aug 2021</w:t>
            </w:r>
          </w:p>
          <w:p w14:paraId="16B64471" w14:textId="03FA7B82" w:rsidR="00055CEA" w:rsidRPr="00614230" w:rsidRDefault="008E5764" w:rsidP="008239D9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Instructed</w:t>
            </w:r>
            <w:r w:rsidR="00055CEA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students</w:t>
            </w:r>
            <w:r w:rsidR="002E5905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on</w:t>
            </w:r>
            <w:r w:rsidR="00055CEA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the basics of </w:t>
            </w:r>
            <w:r w:rsidR="005B18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programming in Python </w:t>
            </w:r>
            <w:r w:rsidR="00055CEA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and helped spark their interest in the field of computer science</w:t>
            </w:r>
          </w:p>
          <w:p w14:paraId="681E3C6A" w14:textId="5A941533" w:rsidR="00055CEA" w:rsidRPr="00614230" w:rsidRDefault="00055CEA" w:rsidP="008239D9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Developed an easy-to-understand </w:t>
            </w:r>
            <w:r w:rsidR="00124CE7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project-based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Python curriculum</w:t>
            </w:r>
            <w:r w:rsidR="005B18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designed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for high school and middle school students</w:t>
            </w:r>
          </w:p>
          <w:p w14:paraId="18ADF464" w14:textId="77777777" w:rsidR="008F6D03" w:rsidRDefault="00055CEA" w:rsidP="00193EDF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Taught students </w:t>
            </w:r>
            <w:r w:rsidR="007207C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Python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modules like PyGame</w:t>
            </w:r>
            <w:r w:rsidR="00377CD5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and </w:t>
            </w:r>
            <w:r w:rsidR="007F6527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Matplotlib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to create </w:t>
            </w:r>
            <w:r w:rsidR="007207C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various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games </w:t>
            </w:r>
            <w:r w:rsidR="007F6527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and</w:t>
            </w:r>
            <w:r w:rsidR="005B18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complex</w:t>
            </w:r>
            <w:r w:rsidR="007F6527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7207C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physics </w:t>
            </w:r>
            <w:r w:rsidR="007F6527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simulations</w:t>
            </w:r>
          </w:p>
          <w:p w14:paraId="09DC6EE9" w14:textId="5DFF9308" w:rsidR="00DA465B" w:rsidRPr="00614230" w:rsidRDefault="00DA465B" w:rsidP="00DA465B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A465B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My Fine Mind, 501c3 NJ Nonprofit Organization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   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Secaucus, NJ</w:t>
            </w:r>
          </w:p>
          <w:p w14:paraId="68979F35" w14:textId="68F38839" w:rsidR="00DA465B" w:rsidRPr="00614230" w:rsidRDefault="00DA465B" w:rsidP="00DA465B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DA465B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Co-Founder, Chief Marketing and Technology Officer</w:t>
            </w:r>
            <w:r w:rsidRPr="00EA5B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</w:t>
            </w:r>
            <w:r w:rsidR="00EA5B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EA5B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</w:t>
            </w:r>
            <w:r w:rsidRPr="00DA46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Aug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20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17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–</w:t>
            </w:r>
            <w:r w:rsidR="00EA5B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Aug 2021</w:t>
            </w:r>
          </w:p>
          <w:p w14:paraId="6260C894" w14:textId="29F04998" w:rsidR="00DA465B" w:rsidRDefault="00DA465B" w:rsidP="00DA465B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A46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Co-founded a nonprofit </w:t>
            </w:r>
            <w:r w:rsidR="000B78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aimed at providing impoverished children</w:t>
            </w:r>
            <w:r w:rsidRPr="00DA46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0B78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with school supplies critical for their educational journey</w:t>
            </w:r>
          </w:p>
          <w:p w14:paraId="1624A11C" w14:textId="59C1B5FE" w:rsidR="00DA465B" w:rsidRDefault="00DA465B" w:rsidP="00DA465B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A46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Raised $25,000</w:t>
            </w:r>
            <w:r w:rsidR="00134B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+</w:t>
            </w:r>
            <w:r w:rsidRPr="00DA46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worth of school supplies </w:t>
            </w:r>
            <w:r w:rsidR="00134B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for </w:t>
            </w:r>
            <w:r w:rsidRPr="00DA46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300</w:t>
            </w:r>
            <w:r w:rsidR="00134B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+</w:t>
            </w:r>
            <w:r w:rsidRPr="00DA46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134B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children </w:t>
            </w:r>
            <w:r w:rsidRPr="00DA46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who cannot afford adequate schooling</w:t>
            </w:r>
            <w:r w:rsidR="00134B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in undeveloped areas</w:t>
            </w:r>
          </w:p>
          <w:p w14:paraId="2B086F10" w14:textId="0BF2FBD5" w:rsidR="00DA465B" w:rsidRPr="00DA465B" w:rsidRDefault="00DA465B" w:rsidP="00DA465B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A46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Developed a</w:t>
            </w:r>
            <w:r w:rsidR="00134B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A46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website (https://www.myfinemind.org/) for donation transactions, merchandise sale</w:t>
            </w:r>
            <w:r w:rsidR="00134B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</w:t>
            </w:r>
            <w:r w:rsidRPr="00DA46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blog posts</w:t>
            </w:r>
            <w:r w:rsidR="00134B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and outreach</w:t>
            </w:r>
          </w:p>
        </w:tc>
      </w:tr>
    </w:tbl>
    <w:p w14:paraId="39E7FA27" w14:textId="3EA1D623" w:rsidR="00435EAA" w:rsidRPr="00614230" w:rsidRDefault="00435EAA" w:rsidP="00126634">
      <w:pPr>
        <w:pStyle w:val="Heading1"/>
        <w:spacing w:before="0"/>
        <w:ind w:left="-547" w:right="-720"/>
        <w:rPr>
          <w:rFonts w:ascii="Times New Roman" w:hAnsi="Times New Roman" w:cs="Times New Roman"/>
          <w:color w:val="000000" w:themeColor="text1"/>
          <w:sz w:val="22"/>
          <w:szCs w:val="28"/>
        </w:rPr>
      </w:pPr>
      <w:r w:rsidRPr="00614230">
        <w:rPr>
          <w:rFonts w:ascii="Times New Roman" w:hAnsi="Times New Roman" w:cs="Times New Roman"/>
          <w:color w:val="000000" w:themeColor="text1"/>
          <w:sz w:val="22"/>
          <w:szCs w:val="28"/>
        </w:rPr>
        <w:lastRenderedPageBreak/>
        <w:t>PROJECTS</w:t>
      </w:r>
    </w:p>
    <w:tbl>
      <w:tblPr>
        <w:tblStyle w:val="ResumeTable"/>
        <w:tblW w:w="6948" w:type="pct"/>
        <w:tblInd w:w="-2160" w:type="dxa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31"/>
      </w:tblGrid>
      <w:tr w:rsidR="00614230" w:rsidRPr="00614230" w14:paraId="2C8DC4B9" w14:textId="77777777" w:rsidTr="00F05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4"/>
          <w:tblHeader/>
        </w:trPr>
        <w:tc>
          <w:tcPr>
            <w:tcW w:w="5000" w:type="pct"/>
          </w:tcPr>
          <w:p w14:paraId="606A7DD7" w14:textId="5EE6663D" w:rsidR="00A61102" w:rsidRPr="004513FB" w:rsidRDefault="00A61102" w:rsidP="00A61102">
            <w:pPr>
              <w:spacing w:after="0"/>
              <w:rPr>
                <w:rStyle w:val="Hyperlink"/>
                <w:rFonts w:ascii="Times New Roman" w:hAnsi="Times New Roman" w:cs="Times New Roman"/>
                <w:color w:val="0D0D0D" w:themeColor="text1" w:themeTint="F2"/>
                <w:sz w:val="20"/>
                <w:szCs w:val="20"/>
                <w:u w:val="none"/>
              </w:rPr>
            </w:pPr>
            <w:r w:rsidRPr="004513FB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</w:rPr>
              <w:t xml:space="preserve">Tutor </w:t>
            </w:r>
            <w:r w:rsidRPr="00D86C6A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</w:rPr>
              <w:t>Connect</w:t>
            </w:r>
            <w:r w:rsidR="00C144CC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</w:rPr>
              <w:t xml:space="preserve">                                                                                     </w:t>
            </w:r>
            <w:r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r w:rsidR="00D86C6A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  </w:t>
            </w:r>
            <w:r w:rsidR="004513FB" w:rsidRPr="004513FB">
              <w:rPr>
                <w:color w:val="0D0D0D" w:themeColor="text1" w:themeTint="F2"/>
              </w:rPr>
              <w:t xml:space="preserve"> </w:t>
            </w:r>
            <w:r w:rsidR="00D86C6A">
              <w:rPr>
                <w:color w:val="0D0D0D" w:themeColor="text1" w:themeTint="F2"/>
              </w:rPr>
              <w:t xml:space="preserve">   </w:t>
            </w:r>
            <w:r w:rsidR="004513FB" w:rsidRPr="00D86C6A">
              <w:t xml:space="preserve">                </w:t>
            </w:r>
            <w:r w:rsidR="00D86C6A" w:rsidRPr="00D86C6A">
              <w:t xml:space="preserve">   </w:t>
            </w:r>
            <w:r w:rsidR="00126634">
              <w:t xml:space="preserve">        </w:t>
            </w:r>
            <w:r w:rsidR="00D86C6A" w:rsidRPr="00D86C6A">
              <w:t xml:space="preserve"> </w:t>
            </w:r>
            <w:r w:rsidR="004513FB" w:rsidRPr="00D86C6A">
              <w:t xml:space="preserve">            </w:t>
            </w:r>
            <w:r w:rsidRPr="00D86C6A">
              <w:t xml:space="preserve"> </w:t>
            </w:r>
            <w:hyperlink r:id="rId14" w:history="1">
              <w:r w:rsidR="004513FB" w:rsidRPr="00215612">
                <w:rPr>
                  <w:rStyle w:val="Hyperlink"/>
                  <w:rFonts w:ascii="Times New Roman" w:hAnsi="Times New Roman" w:cs="Times New Roman"/>
                  <w:color w:val="0D0D0D" w:themeColor="text1" w:themeTint="F2"/>
                  <w:sz w:val="20"/>
                  <w:szCs w:val="20"/>
                </w:rPr>
                <w:t>https://tutorconnect.sboe.org</w:t>
              </w:r>
            </w:hyperlink>
            <w:r w:rsidR="004513FB" w:rsidRPr="004513FB">
              <w:rPr>
                <w:rStyle w:val="Hyperlink"/>
                <w:rFonts w:ascii="Times New Roman" w:hAnsi="Times New Roman" w:cs="Times New Roman"/>
                <w:color w:val="0D0D0D" w:themeColor="text1" w:themeTint="F2"/>
                <w:sz w:val="20"/>
                <w:szCs w:val="20"/>
                <w:u w:val="none"/>
              </w:rPr>
              <w:t xml:space="preserve"> </w:t>
            </w:r>
            <w:r w:rsidRPr="004513FB">
              <w:rPr>
                <w:rStyle w:val="Hyperlink"/>
                <w:rFonts w:ascii="Times New Roman" w:hAnsi="Times New Roman" w:cs="Times New Roman"/>
                <w:color w:val="0D0D0D" w:themeColor="text1" w:themeTint="F2"/>
                <w:sz w:val="20"/>
                <w:szCs w:val="20"/>
                <w:u w:val="none"/>
              </w:rPr>
              <w:t xml:space="preserve">  </w:t>
            </w:r>
          </w:p>
          <w:p w14:paraId="706A9398" w14:textId="4E68A296" w:rsidR="00A61102" w:rsidRPr="00614230" w:rsidRDefault="004513FB" w:rsidP="00A61102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TypeScript, JavaScript, HTML, CSS, ReactJS, Firebase</w:t>
            </w:r>
            <w:r w:rsidR="00A6110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   </w:t>
            </w:r>
            <w:r w:rsidR="0012663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r w:rsidR="00A6110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</w:t>
            </w:r>
            <w:r w:rsidR="00F90E9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A6110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</w:t>
            </w:r>
            <w:r w:rsidR="00F816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Jul</w:t>
            </w:r>
            <w:r w:rsidR="00A6110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20</w:t>
            </w:r>
            <w:r w:rsidR="00F816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22</w:t>
            </w:r>
            <w:r w:rsidR="00A6110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– </w:t>
            </w:r>
            <w:r w:rsidR="00F816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Sep</w:t>
            </w:r>
            <w:r w:rsidR="00A6110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202</w:t>
            </w:r>
            <w:r w:rsidR="00F816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  <w:p w14:paraId="0A70D653" w14:textId="57D04EBD" w:rsidR="00FE7B67" w:rsidRPr="00FE7B67" w:rsidRDefault="00FE7B67" w:rsidP="00A61102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A networking platform for students to connect with verified tutors</w:t>
            </w:r>
            <w:r w:rsidR="00C144CC" w:rsidRPr="00C144C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–</w:t>
            </w:r>
            <w:r w:rsidR="00C144CC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adopted by the Secaucus Board of Education</w:t>
            </w:r>
          </w:p>
          <w:p w14:paraId="06F42CE2" w14:textId="476D19D3" w:rsidR="00A61102" w:rsidRPr="00427003" w:rsidRDefault="00FE7B67" w:rsidP="0042700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The site consists of a student dashboard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(for </w:t>
            </w:r>
            <w:r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filter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ing</w:t>
            </w:r>
            <w:r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search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ing</w:t>
            </w:r>
            <w:r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and connect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ing</w:t>
            </w:r>
            <w:r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with listed tutors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  <w:r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a tutor dashboard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="00D814E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for </w:t>
            </w:r>
            <w:r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mana</w:t>
            </w:r>
            <w:r w:rsidR="00D814E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ging</w:t>
            </w:r>
            <w:r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814E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tutor </w:t>
            </w:r>
            <w:r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listing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 and connections)</w:t>
            </w:r>
            <w:r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and an admin dashboard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="0042700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to allow </w:t>
            </w:r>
            <w:r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invited administrators to manage user permissions, verify tutors, and track tutoring progress</w:t>
            </w:r>
            <w:r w:rsidR="0042700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  <w:r w:rsidR="00C144C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814EF" w:rsidRPr="00C144C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u</w:t>
            </w:r>
            <w:r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sed by </w:t>
            </w:r>
            <w:r w:rsidR="00D814EF"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over </w:t>
            </w:r>
            <w:r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500</w:t>
            </w:r>
            <w:r w:rsidR="00427003"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students</w:t>
            </w:r>
            <w:r w:rsidR="00427003"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and </w:t>
            </w:r>
            <w:r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60</w:t>
            </w:r>
            <w:r w:rsidR="00427003"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verified</w:t>
            </w:r>
            <w:r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tutors</w:t>
            </w:r>
          </w:p>
          <w:p w14:paraId="2B6929C8" w14:textId="43CDEC73" w:rsidR="002729E7" w:rsidRPr="004513FB" w:rsidRDefault="003A255B" w:rsidP="002729E7">
            <w:pPr>
              <w:spacing w:after="0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proofErr w:type="spellStart"/>
            <w:r w:rsidRPr="004513FB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</w:rPr>
              <w:t>Tileshift</w:t>
            </w:r>
            <w:proofErr w:type="spellEnd"/>
            <w:r w:rsidR="00C144CC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</w:rPr>
              <w:t xml:space="preserve">                                         </w:t>
            </w:r>
            <w:r w:rsidR="00D86C6A" w:rsidRPr="00D86C6A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r w:rsidR="002729E7"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r w:rsidR="0005756A"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                              </w:t>
            </w:r>
            <w:r w:rsidR="002729E7"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                                                       </w:t>
            </w:r>
            <w:r w:rsidR="00126634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   </w:t>
            </w:r>
            <w:r w:rsidR="002729E7"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      </w:t>
            </w:r>
            <w:hyperlink r:id="rId15" w:history="1">
              <w:r w:rsidR="004513FB" w:rsidRPr="00215612">
                <w:rPr>
                  <w:rStyle w:val="Hyperlink"/>
                  <w:rFonts w:ascii="Times New Roman" w:hAnsi="Times New Roman" w:cs="Times New Roman"/>
                  <w:color w:val="0D0D0D" w:themeColor="text1" w:themeTint="F2"/>
                  <w:sz w:val="20"/>
                  <w:szCs w:val="20"/>
                </w:rPr>
                <w:t>https://tileshiftgame.com</w:t>
              </w:r>
            </w:hyperlink>
            <w:r w:rsidR="002729E7"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   </w:t>
            </w:r>
            <w:r w:rsidR="005F3E2C"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r w:rsidR="00C63901"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</w:t>
            </w:r>
            <w:r w:rsidR="002729E7"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</w:t>
            </w:r>
            <w:r w:rsidR="00C04CDE"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</w:t>
            </w:r>
            <w:r w:rsidR="002729E7"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</w:t>
            </w:r>
            <w:r w:rsidR="00D27F38"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             </w:t>
            </w:r>
          </w:p>
          <w:p w14:paraId="7C7496AC" w14:textId="0C3201E0" w:rsidR="002729E7" w:rsidRPr="00614230" w:rsidRDefault="0093733F" w:rsidP="002729E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TypeScript, </w:t>
            </w:r>
            <w:r w:rsidR="002729E7"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JavaScript, HTML, CSS, ReactJS, </w:t>
            </w:r>
            <w:r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Firebase</w:t>
            </w:r>
            <w:r w:rsidR="002553D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             </w:t>
            </w:r>
            <w:r w:rsidR="0012663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r w:rsidR="002553D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FB4767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="002553D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05756A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Dec 2021 – Jan 2022</w:t>
            </w:r>
          </w:p>
          <w:p w14:paraId="16B54EC0" w14:textId="500ABF0E" w:rsidR="002729E7" w:rsidRPr="00614230" w:rsidRDefault="002729E7" w:rsidP="008239D9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44C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A </w:t>
            </w:r>
            <w:r w:rsidR="00103E5E" w:rsidRPr="00C144C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web-based </w:t>
            </w:r>
            <w:r w:rsidR="008C0CCA" w:rsidRPr="00C144C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word </w:t>
            </w:r>
            <w:r w:rsidR="00920130" w:rsidRPr="00C144C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puzzle </w:t>
            </w:r>
            <w:r w:rsidR="0099408B" w:rsidRPr="00C144C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game</w:t>
            </w:r>
            <w:r w:rsidR="0099408B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791925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 which players</w:t>
            </w:r>
            <w:r w:rsidR="005C7A6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must</w:t>
            </w:r>
            <w:r w:rsidR="005F3E2C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vertically align lettered tiles to spell words</w:t>
            </w:r>
            <w:r w:rsidR="005C7A6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E00C6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with limited moves</w:t>
            </w:r>
          </w:p>
          <w:p w14:paraId="1B12DB16" w14:textId="77777777" w:rsidR="0027025A" w:rsidRDefault="00497E92" w:rsidP="0027025A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The site </w:t>
            </w:r>
            <w:r w:rsidR="004C2DA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automatically generates </w:t>
            </w:r>
            <w:r w:rsidR="00831CEC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 </w:t>
            </w:r>
            <w:r w:rsidR="001A2305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unique </w:t>
            </w:r>
            <w:r w:rsidR="00B472A0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puzzle daily and</w:t>
            </w:r>
            <w:r w:rsidR="00FE00C6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has</w:t>
            </w:r>
            <w:r w:rsidR="00B472A0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gained </w:t>
            </w:r>
            <w:r w:rsidR="00B472A0" w:rsidRPr="00C144C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over 125,000 hits </w:t>
            </w:r>
            <w:r w:rsidR="00C07FA7" w:rsidRPr="00C144C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on Reddit</w:t>
            </w:r>
            <w:r w:rsidR="00C07FA7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with an estimated </w:t>
            </w:r>
            <w:r w:rsidR="00C037D9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410</w:t>
            </w:r>
            <w:r w:rsidR="00C07FA7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74212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players </w:t>
            </w:r>
            <w:r w:rsidR="00E3656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across 3</w:t>
            </w:r>
            <w:r w:rsidR="005A131B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different continents</w:t>
            </w:r>
            <w:r w:rsidR="00C07FA7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E3656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and</w:t>
            </w:r>
            <w:r w:rsidR="00C07FA7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an average engagement time of </w:t>
            </w:r>
            <w:r w:rsidR="00E3656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 minutes and 40 seconds</w:t>
            </w:r>
          </w:p>
          <w:p w14:paraId="036E7F8F" w14:textId="5F34A470" w:rsidR="0027025A" w:rsidRPr="0027025A" w:rsidRDefault="0027025A" w:rsidP="0027025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27025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Signslate</w:t>
            </w:r>
            <w:proofErr w:type="spellEnd"/>
            <w:r w:rsidRPr="0027025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                                         </w:t>
            </w:r>
            <w:r w:rsidRPr="0027025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                       </w:t>
            </w:r>
            <w:hyperlink r:id="rId16" w:history="1">
              <w:r w:rsidRPr="00215612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</w:rPr>
                <w:t>https://github.com/krushaybhavsar/signslate</w:t>
              </w:r>
            </w:hyperlink>
            <w:r w:rsidRPr="0027025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</w:t>
            </w:r>
          </w:p>
          <w:p w14:paraId="18805747" w14:textId="2A30496A" w:rsidR="0027025A" w:rsidRPr="0027025A" w:rsidRDefault="0027025A" w:rsidP="0027025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7025A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JavaScript, HTML, CSS, ReactJS, Python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J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 202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  <w:p w14:paraId="1CF6DB0E" w14:textId="7798BBB1" w:rsidR="0027025A" w:rsidRDefault="0027025A" w:rsidP="0027025A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7025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 web application that </w:t>
            </w:r>
            <w:r w:rsidRPr="0027025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allows users to speak and translate English to American Sign Language (ASL) and ASL to English in real-time</w:t>
            </w:r>
            <w:r w:rsidRPr="0027025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via webcam or microphone input and displays the ASL translation using web-scraped videos</w:t>
            </w:r>
          </w:p>
          <w:p w14:paraId="1D8904E7" w14:textId="688DA4C4" w:rsidR="0027025A" w:rsidRPr="0027025A" w:rsidRDefault="0027025A" w:rsidP="0027025A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7025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site web-scrapes videos using a Flask python server and displays them on a ReactJS frontend for translating speech to ASL, and uses a pre-trained video processing model for translating ASL to speech</w:t>
            </w:r>
          </w:p>
        </w:tc>
      </w:tr>
    </w:tbl>
    <w:p w14:paraId="3E910563" w14:textId="0D02739B" w:rsidR="00126049" w:rsidRPr="00614230" w:rsidRDefault="001C0658" w:rsidP="003D4B09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0"/>
        <w:ind w:left="-547" w:right="-720"/>
        <w:rPr>
          <w:rFonts w:ascii="Times New Roman" w:hAnsi="Times New Roman" w:cs="Times New Roman"/>
          <w:color w:val="000000" w:themeColor="text1"/>
          <w:sz w:val="22"/>
          <w:szCs w:val="28"/>
        </w:rPr>
      </w:pPr>
      <w:r w:rsidRPr="00614230">
        <w:rPr>
          <w:rFonts w:ascii="Times New Roman" w:hAnsi="Times New Roman" w:cs="Times New Roman"/>
          <w:color w:val="000000" w:themeColor="text1"/>
          <w:sz w:val="22"/>
          <w:szCs w:val="28"/>
        </w:rPr>
        <w:t>SKILLS &amp; INTERESTS</w:t>
      </w:r>
    </w:p>
    <w:tbl>
      <w:tblPr>
        <w:tblStyle w:val="ResumeTable"/>
        <w:tblW w:w="6944" w:type="pct"/>
        <w:tblInd w:w="-2160" w:type="dxa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614230" w:rsidRPr="00614230" w14:paraId="7DE17810" w14:textId="77777777" w:rsidTr="00EA5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5"/>
          <w:tblHeader/>
        </w:trPr>
        <w:tc>
          <w:tcPr>
            <w:tcW w:w="5000" w:type="pct"/>
          </w:tcPr>
          <w:p w14:paraId="5C888EF7" w14:textId="001CE907" w:rsidR="008F6D03" w:rsidRPr="00DC2584" w:rsidRDefault="00052666" w:rsidP="00126049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Programming Languages/Frameworks:</w:t>
            </w:r>
            <w:r w:rsidR="00AC47D9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TypeScript</w:t>
            </w:r>
            <w:r w:rsidR="008E4AA0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BC28FC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JavaScript</w:t>
            </w:r>
            <w:r w:rsidR="00BC28F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BC28FC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Java, Python</w:t>
            </w:r>
            <w:r w:rsidR="00BC28F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BC28FC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C#,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ReactJS</w:t>
            </w:r>
            <w:r w:rsidR="00BC1E0A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React Native</w:t>
            </w:r>
            <w:r w:rsidR="00696E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F45A3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Electron, </w:t>
            </w:r>
            <w:r w:rsidR="003D5E18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Bootstrap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Markup Languages: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HTML, CSS</w:t>
            </w:r>
            <w:r w:rsidR="007902E8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BC1E0A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SCSS, </w:t>
            </w:r>
            <w:r w:rsidR="007902E8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XML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Other: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Git, </w:t>
            </w:r>
            <w:r w:rsidR="00A55BE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Pos</w:t>
            </w:r>
            <w:r w:rsidR="006858F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tgreSQL, </w:t>
            </w:r>
            <w:r w:rsidR="00E006C5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Firebase,</w:t>
            </w:r>
            <w:r w:rsidR="00E006C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B77D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Jira, </w:t>
            </w:r>
            <w:r w:rsidR="00A7743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Figma, </w:t>
            </w:r>
            <w:r w:rsidR="00D127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VS Code, </w:t>
            </w:r>
            <w:r w:rsidR="007754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IntelliJ IDEA, </w:t>
            </w:r>
            <w:r w:rsidR="00A7743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NumPy, </w:t>
            </w:r>
            <w:r w:rsidR="007754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TensorFlow</w:t>
            </w:r>
            <w:r w:rsidR="00696E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696E0F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OpenCV</w:t>
            </w:r>
            <w:r w:rsidR="0061052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A7743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Flask</w:t>
            </w:r>
            <w:r w:rsidR="0061052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696E0F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Arduino</w:t>
            </w:r>
            <w:r w:rsidR="00696E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696E0F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Unity</w:t>
            </w:r>
            <w:r w:rsidR="008F6D03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="008F6D03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Interests: </w:t>
            </w:r>
            <w:r w:rsidR="008F6D03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Programming, Machine Learning,</w:t>
            </w:r>
            <w:r w:rsidR="007C592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7D7D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Jigsaw Puzzles</w:t>
            </w:r>
            <w:r w:rsidR="001323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7C592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Biking,</w:t>
            </w:r>
            <w:r w:rsidR="008F6D03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C258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Travelling, Hiking, </w:t>
            </w:r>
            <w:r w:rsidR="008F6D03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Running</w:t>
            </w:r>
            <w:r w:rsidR="00DF30E9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FE7B9E"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Breaking Bad</w:t>
            </w:r>
            <w:r w:rsidR="00FE7B9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DC2584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The Office</w:t>
            </w:r>
          </w:p>
        </w:tc>
      </w:tr>
    </w:tbl>
    <w:p w14:paraId="7062B4D0" w14:textId="77777777" w:rsidR="00260D3F" w:rsidRPr="00614230" w:rsidRDefault="00260D3F" w:rsidP="0080149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260D3F" w:rsidRPr="00614230" w:rsidSect="00F053DC">
      <w:footerReference w:type="default" r:id="rId17"/>
      <w:pgSz w:w="12240" w:h="15840"/>
      <w:pgMar w:top="540" w:right="171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0CF43" w14:textId="77777777" w:rsidR="008354C2" w:rsidRDefault="008354C2">
      <w:pPr>
        <w:spacing w:after="0"/>
      </w:pPr>
      <w:r>
        <w:separator/>
      </w:r>
    </w:p>
    <w:p w14:paraId="64ABEBB8" w14:textId="77777777" w:rsidR="008354C2" w:rsidRDefault="008354C2"/>
  </w:endnote>
  <w:endnote w:type="continuationSeparator" w:id="0">
    <w:p w14:paraId="47D9CD68" w14:textId="77777777" w:rsidR="008354C2" w:rsidRDefault="008354C2">
      <w:pPr>
        <w:spacing w:after="0"/>
      </w:pPr>
      <w:r>
        <w:continuationSeparator/>
      </w:r>
    </w:p>
    <w:p w14:paraId="09A9E9E6" w14:textId="77777777" w:rsidR="008354C2" w:rsidRDefault="008354C2"/>
  </w:endnote>
  <w:endnote w:type="continuationNotice" w:id="1">
    <w:p w14:paraId="59479CDB" w14:textId="77777777" w:rsidR="008354C2" w:rsidRDefault="008354C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056E9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B9507" w14:textId="77777777" w:rsidR="008354C2" w:rsidRDefault="008354C2">
      <w:pPr>
        <w:spacing w:after="0"/>
      </w:pPr>
      <w:r>
        <w:separator/>
      </w:r>
    </w:p>
    <w:p w14:paraId="4BF12368" w14:textId="77777777" w:rsidR="008354C2" w:rsidRDefault="008354C2"/>
  </w:footnote>
  <w:footnote w:type="continuationSeparator" w:id="0">
    <w:p w14:paraId="6F8365ED" w14:textId="77777777" w:rsidR="008354C2" w:rsidRDefault="008354C2">
      <w:pPr>
        <w:spacing w:after="0"/>
      </w:pPr>
      <w:r>
        <w:continuationSeparator/>
      </w:r>
    </w:p>
    <w:p w14:paraId="1EEA1C6D" w14:textId="77777777" w:rsidR="008354C2" w:rsidRDefault="008354C2"/>
  </w:footnote>
  <w:footnote w:type="continuationNotice" w:id="1">
    <w:p w14:paraId="4736CB80" w14:textId="77777777" w:rsidR="008354C2" w:rsidRDefault="008354C2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EF45C8F"/>
    <w:multiLevelType w:val="hybridMultilevel"/>
    <w:tmpl w:val="55A4E7B6"/>
    <w:lvl w:ilvl="0" w:tplc="0409000F">
      <w:start w:val="1"/>
      <w:numFmt w:val="decimal"/>
      <w:lvlText w:val="%1."/>
      <w:lvlJc w:val="left"/>
      <w:pPr>
        <w:ind w:left="576" w:hanging="360"/>
      </w:p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 w15:restartNumberingAfterBreak="0">
    <w:nsid w:val="13D17BFE"/>
    <w:multiLevelType w:val="hybridMultilevel"/>
    <w:tmpl w:val="11C8A01C"/>
    <w:lvl w:ilvl="0" w:tplc="FF2E10AA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  <w:b w:val="0"/>
        <w:bCs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2" w15:restartNumberingAfterBreak="0">
    <w:nsid w:val="1DA33DAB"/>
    <w:multiLevelType w:val="hybridMultilevel"/>
    <w:tmpl w:val="147056E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3" w15:restartNumberingAfterBreak="0">
    <w:nsid w:val="4A863612"/>
    <w:multiLevelType w:val="hybridMultilevel"/>
    <w:tmpl w:val="2B8AA25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4" w15:restartNumberingAfterBreak="0">
    <w:nsid w:val="54DA058D"/>
    <w:multiLevelType w:val="hybridMultilevel"/>
    <w:tmpl w:val="419E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5F67A5"/>
    <w:multiLevelType w:val="hybridMultilevel"/>
    <w:tmpl w:val="C924FC88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 w16cid:durableId="2113087388">
    <w:abstractNumId w:val="9"/>
  </w:num>
  <w:num w:numId="2" w16cid:durableId="1697001335">
    <w:abstractNumId w:val="9"/>
    <w:lvlOverride w:ilvl="0">
      <w:startOverride w:val="1"/>
    </w:lvlOverride>
  </w:num>
  <w:num w:numId="3" w16cid:durableId="780877299">
    <w:abstractNumId w:val="9"/>
    <w:lvlOverride w:ilvl="0">
      <w:startOverride w:val="1"/>
    </w:lvlOverride>
  </w:num>
  <w:num w:numId="4" w16cid:durableId="795635866">
    <w:abstractNumId w:val="9"/>
    <w:lvlOverride w:ilvl="0">
      <w:startOverride w:val="1"/>
    </w:lvlOverride>
  </w:num>
  <w:num w:numId="5" w16cid:durableId="305553405">
    <w:abstractNumId w:val="15"/>
  </w:num>
  <w:num w:numId="6" w16cid:durableId="2075275451">
    <w:abstractNumId w:val="7"/>
  </w:num>
  <w:num w:numId="7" w16cid:durableId="2115661070">
    <w:abstractNumId w:val="6"/>
  </w:num>
  <w:num w:numId="8" w16cid:durableId="2053529462">
    <w:abstractNumId w:val="5"/>
  </w:num>
  <w:num w:numId="9" w16cid:durableId="274756654">
    <w:abstractNumId w:val="4"/>
  </w:num>
  <w:num w:numId="10" w16cid:durableId="1246183682">
    <w:abstractNumId w:val="8"/>
  </w:num>
  <w:num w:numId="11" w16cid:durableId="386760469">
    <w:abstractNumId w:val="3"/>
  </w:num>
  <w:num w:numId="12" w16cid:durableId="1791513272">
    <w:abstractNumId w:val="2"/>
  </w:num>
  <w:num w:numId="13" w16cid:durableId="1599632195">
    <w:abstractNumId w:val="1"/>
  </w:num>
  <w:num w:numId="14" w16cid:durableId="1435980211">
    <w:abstractNumId w:val="0"/>
  </w:num>
  <w:num w:numId="15" w16cid:durableId="1140074247">
    <w:abstractNumId w:val="12"/>
  </w:num>
  <w:num w:numId="16" w16cid:durableId="94643572">
    <w:abstractNumId w:val="13"/>
  </w:num>
  <w:num w:numId="17" w16cid:durableId="231041549">
    <w:abstractNumId w:val="14"/>
  </w:num>
  <w:num w:numId="18" w16cid:durableId="1463115734">
    <w:abstractNumId w:val="16"/>
  </w:num>
  <w:num w:numId="19" w16cid:durableId="208496262">
    <w:abstractNumId w:val="11"/>
  </w:num>
  <w:num w:numId="20" w16cid:durableId="10244063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E9"/>
    <w:rsid w:val="00002333"/>
    <w:rsid w:val="00010580"/>
    <w:rsid w:val="00023765"/>
    <w:rsid w:val="00025429"/>
    <w:rsid w:val="00032130"/>
    <w:rsid w:val="00033B72"/>
    <w:rsid w:val="00034AAC"/>
    <w:rsid w:val="0004140B"/>
    <w:rsid w:val="00042F60"/>
    <w:rsid w:val="00045CE6"/>
    <w:rsid w:val="00052666"/>
    <w:rsid w:val="00055CEA"/>
    <w:rsid w:val="0005756A"/>
    <w:rsid w:val="000655BC"/>
    <w:rsid w:val="00071587"/>
    <w:rsid w:val="000779DD"/>
    <w:rsid w:val="00084AFC"/>
    <w:rsid w:val="00091769"/>
    <w:rsid w:val="000B780F"/>
    <w:rsid w:val="000C0B1C"/>
    <w:rsid w:val="000C0CA7"/>
    <w:rsid w:val="000D13CE"/>
    <w:rsid w:val="000D53D4"/>
    <w:rsid w:val="000E0E55"/>
    <w:rsid w:val="000E55D5"/>
    <w:rsid w:val="000F0ED5"/>
    <w:rsid w:val="000F2762"/>
    <w:rsid w:val="000F4399"/>
    <w:rsid w:val="000F57EE"/>
    <w:rsid w:val="000F61F7"/>
    <w:rsid w:val="000F6D54"/>
    <w:rsid w:val="00103E5E"/>
    <w:rsid w:val="00107400"/>
    <w:rsid w:val="00111C28"/>
    <w:rsid w:val="00122471"/>
    <w:rsid w:val="00124CE7"/>
    <w:rsid w:val="00126049"/>
    <w:rsid w:val="00126634"/>
    <w:rsid w:val="0013231D"/>
    <w:rsid w:val="00134B3B"/>
    <w:rsid w:val="0014523F"/>
    <w:rsid w:val="0015001D"/>
    <w:rsid w:val="00153036"/>
    <w:rsid w:val="0017435F"/>
    <w:rsid w:val="00186FFD"/>
    <w:rsid w:val="00190A31"/>
    <w:rsid w:val="00193EDF"/>
    <w:rsid w:val="00195F7D"/>
    <w:rsid w:val="00196DD9"/>
    <w:rsid w:val="001A2305"/>
    <w:rsid w:val="001C0658"/>
    <w:rsid w:val="001D7AD2"/>
    <w:rsid w:val="001E33BE"/>
    <w:rsid w:val="001E68A8"/>
    <w:rsid w:val="00203606"/>
    <w:rsid w:val="00215612"/>
    <w:rsid w:val="0023090F"/>
    <w:rsid w:val="00235F34"/>
    <w:rsid w:val="002424F7"/>
    <w:rsid w:val="002472D6"/>
    <w:rsid w:val="00254924"/>
    <w:rsid w:val="002553DE"/>
    <w:rsid w:val="00255E7F"/>
    <w:rsid w:val="002563E8"/>
    <w:rsid w:val="00260D3F"/>
    <w:rsid w:val="00266281"/>
    <w:rsid w:val="0027025A"/>
    <w:rsid w:val="00270437"/>
    <w:rsid w:val="002729E7"/>
    <w:rsid w:val="002925AE"/>
    <w:rsid w:val="00292EA5"/>
    <w:rsid w:val="002A323F"/>
    <w:rsid w:val="002A613D"/>
    <w:rsid w:val="002C64E2"/>
    <w:rsid w:val="002E4050"/>
    <w:rsid w:val="002E40B1"/>
    <w:rsid w:val="002E5905"/>
    <w:rsid w:val="002F097D"/>
    <w:rsid w:val="00312B7B"/>
    <w:rsid w:val="00326D72"/>
    <w:rsid w:val="003325A6"/>
    <w:rsid w:val="00337BC1"/>
    <w:rsid w:val="00352CD1"/>
    <w:rsid w:val="00357DA4"/>
    <w:rsid w:val="00364252"/>
    <w:rsid w:val="0037679C"/>
    <w:rsid w:val="00377CD5"/>
    <w:rsid w:val="00381534"/>
    <w:rsid w:val="0038473C"/>
    <w:rsid w:val="00384EC8"/>
    <w:rsid w:val="003A0196"/>
    <w:rsid w:val="003A255B"/>
    <w:rsid w:val="003A53DC"/>
    <w:rsid w:val="003A747A"/>
    <w:rsid w:val="003C5C72"/>
    <w:rsid w:val="003D396D"/>
    <w:rsid w:val="003D4931"/>
    <w:rsid w:val="003D4B09"/>
    <w:rsid w:val="003D5E18"/>
    <w:rsid w:val="003E2A0F"/>
    <w:rsid w:val="003F0C75"/>
    <w:rsid w:val="003F37B0"/>
    <w:rsid w:val="003F417A"/>
    <w:rsid w:val="003F7086"/>
    <w:rsid w:val="004011BF"/>
    <w:rsid w:val="0040201A"/>
    <w:rsid w:val="00406D69"/>
    <w:rsid w:val="0042557D"/>
    <w:rsid w:val="00427003"/>
    <w:rsid w:val="00435EAA"/>
    <w:rsid w:val="00443192"/>
    <w:rsid w:val="0044385B"/>
    <w:rsid w:val="00445199"/>
    <w:rsid w:val="004513FB"/>
    <w:rsid w:val="00462713"/>
    <w:rsid w:val="004639C7"/>
    <w:rsid w:val="0046467B"/>
    <w:rsid w:val="00475421"/>
    <w:rsid w:val="00475FD1"/>
    <w:rsid w:val="004805B0"/>
    <w:rsid w:val="00481A8B"/>
    <w:rsid w:val="004827F9"/>
    <w:rsid w:val="00484DEA"/>
    <w:rsid w:val="00486D8A"/>
    <w:rsid w:val="00491768"/>
    <w:rsid w:val="00497E92"/>
    <w:rsid w:val="004B63D1"/>
    <w:rsid w:val="004C2DAE"/>
    <w:rsid w:val="004D6272"/>
    <w:rsid w:val="004F08E9"/>
    <w:rsid w:val="004F0FFE"/>
    <w:rsid w:val="004F5977"/>
    <w:rsid w:val="00513152"/>
    <w:rsid w:val="005131A4"/>
    <w:rsid w:val="00513F6B"/>
    <w:rsid w:val="00514ED3"/>
    <w:rsid w:val="00520848"/>
    <w:rsid w:val="00520E90"/>
    <w:rsid w:val="00521654"/>
    <w:rsid w:val="005243DF"/>
    <w:rsid w:val="0052690B"/>
    <w:rsid w:val="00526C73"/>
    <w:rsid w:val="00546EBB"/>
    <w:rsid w:val="00561FBC"/>
    <w:rsid w:val="0056553C"/>
    <w:rsid w:val="00566E7F"/>
    <w:rsid w:val="00570EB9"/>
    <w:rsid w:val="0058311D"/>
    <w:rsid w:val="0058393F"/>
    <w:rsid w:val="00585D87"/>
    <w:rsid w:val="00595779"/>
    <w:rsid w:val="005A131B"/>
    <w:rsid w:val="005B0076"/>
    <w:rsid w:val="005B187A"/>
    <w:rsid w:val="005B585F"/>
    <w:rsid w:val="005C18D6"/>
    <w:rsid w:val="005C6243"/>
    <w:rsid w:val="005C7156"/>
    <w:rsid w:val="005C7A62"/>
    <w:rsid w:val="005D2A00"/>
    <w:rsid w:val="005E1CFF"/>
    <w:rsid w:val="005E3E3F"/>
    <w:rsid w:val="005E6691"/>
    <w:rsid w:val="005F3E2C"/>
    <w:rsid w:val="00610522"/>
    <w:rsid w:val="00614230"/>
    <w:rsid w:val="006235B2"/>
    <w:rsid w:val="00625232"/>
    <w:rsid w:val="006267DC"/>
    <w:rsid w:val="0063045D"/>
    <w:rsid w:val="0063601C"/>
    <w:rsid w:val="006363F5"/>
    <w:rsid w:val="0064230F"/>
    <w:rsid w:val="006442B5"/>
    <w:rsid w:val="0064736A"/>
    <w:rsid w:val="00650306"/>
    <w:rsid w:val="0066115F"/>
    <w:rsid w:val="006858F3"/>
    <w:rsid w:val="00686370"/>
    <w:rsid w:val="00691C2B"/>
    <w:rsid w:val="00693B17"/>
    <w:rsid w:val="00696E0F"/>
    <w:rsid w:val="00697DF0"/>
    <w:rsid w:val="006A27EF"/>
    <w:rsid w:val="006A34C0"/>
    <w:rsid w:val="006A5FA8"/>
    <w:rsid w:val="006A7014"/>
    <w:rsid w:val="006B6CB4"/>
    <w:rsid w:val="006C0B74"/>
    <w:rsid w:val="006C283A"/>
    <w:rsid w:val="006E2646"/>
    <w:rsid w:val="006F11C3"/>
    <w:rsid w:val="00705DBA"/>
    <w:rsid w:val="00712C3C"/>
    <w:rsid w:val="00712D21"/>
    <w:rsid w:val="00715295"/>
    <w:rsid w:val="00716B94"/>
    <w:rsid w:val="00717B5A"/>
    <w:rsid w:val="007207C9"/>
    <w:rsid w:val="00742122"/>
    <w:rsid w:val="00745F15"/>
    <w:rsid w:val="00751EB2"/>
    <w:rsid w:val="00755C90"/>
    <w:rsid w:val="00762CE4"/>
    <w:rsid w:val="007726F0"/>
    <w:rsid w:val="00775430"/>
    <w:rsid w:val="007759AF"/>
    <w:rsid w:val="007902E8"/>
    <w:rsid w:val="00791925"/>
    <w:rsid w:val="0079748D"/>
    <w:rsid w:val="00797C46"/>
    <w:rsid w:val="007A0638"/>
    <w:rsid w:val="007A29F4"/>
    <w:rsid w:val="007A6530"/>
    <w:rsid w:val="007C105D"/>
    <w:rsid w:val="007C4C18"/>
    <w:rsid w:val="007C592F"/>
    <w:rsid w:val="007C5F4B"/>
    <w:rsid w:val="007D20D0"/>
    <w:rsid w:val="007D22CE"/>
    <w:rsid w:val="007D7DA5"/>
    <w:rsid w:val="007E7E60"/>
    <w:rsid w:val="007F3015"/>
    <w:rsid w:val="007F3C6A"/>
    <w:rsid w:val="007F5955"/>
    <w:rsid w:val="007F6527"/>
    <w:rsid w:val="007F7E5C"/>
    <w:rsid w:val="00801491"/>
    <w:rsid w:val="008053CC"/>
    <w:rsid w:val="00812C2B"/>
    <w:rsid w:val="0081645F"/>
    <w:rsid w:val="008239D9"/>
    <w:rsid w:val="00831CEC"/>
    <w:rsid w:val="00832B31"/>
    <w:rsid w:val="00833694"/>
    <w:rsid w:val="008354C2"/>
    <w:rsid w:val="00843164"/>
    <w:rsid w:val="00844D3D"/>
    <w:rsid w:val="00854E7D"/>
    <w:rsid w:val="008551F7"/>
    <w:rsid w:val="008564DF"/>
    <w:rsid w:val="00861AF1"/>
    <w:rsid w:val="00862F75"/>
    <w:rsid w:val="00864060"/>
    <w:rsid w:val="00872BF7"/>
    <w:rsid w:val="0087704F"/>
    <w:rsid w:val="00882FC2"/>
    <w:rsid w:val="008831E3"/>
    <w:rsid w:val="0089081A"/>
    <w:rsid w:val="00891C0C"/>
    <w:rsid w:val="00891E82"/>
    <w:rsid w:val="008A380F"/>
    <w:rsid w:val="008A6183"/>
    <w:rsid w:val="008A66E2"/>
    <w:rsid w:val="008A74DF"/>
    <w:rsid w:val="008B0EAF"/>
    <w:rsid w:val="008B2960"/>
    <w:rsid w:val="008B5DC0"/>
    <w:rsid w:val="008B6E80"/>
    <w:rsid w:val="008C0CCA"/>
    <w:rsid w:val="008C324F"/>
    <w:rsid w:val="008D11FA"/>
    <w:rsid w:val="008E4AA0"/>
    <w:rsid w:val="008E5764"/>
    <w:rsid w:val="008F49EF"/>
    <w:rsid w:val="008F6D03"/>
    <w:rsid w:val="00912B39"/>
    <w:rsid w:val="0091731F"/>
    <w:rsid w:val="00920130"/>
    <w:rsid w:val="0092112C"/>
    <w:rsid w:val="00926A61"/>
    <w:rsid w:val="009278CD"/>
    <w:rsid w:val="00931654"/>
    <w:rsid w:val="009325E0"/>
    <w:rsid w:val="0093733F"/>
    <w:rsid w:val="00944819"/>
    <w:rsid w:val="009529AC"/>
    <w:rsid w:val="00955DDF"/>
    <w:rsid w:val="00957B42"/>
    <w:rsid w:val="009607B3"/>
    <w:rsid w:val="00963DFC"/>
    <w:rsid w:val="00966699"/>
    <w:rsid w:val="00970B2F"/>
    <w:rsid w:val="00970F00"/>
    <w:rsid w:val="00975223"/>
    <w:rsid w:val="0097559D"/>
    <w:rsid w:val="00991D1E"/>
    <w:rsid w:val="009923D3"/>
    <w:rsid w:val="0099408B"/>
    <w:rsid w:val="00997CC2"/>
    <w:rsid w:val="009B1113"/>
    <w:rsid w:val="009B5C43"/>
    <w:rsid w:val="009C3FD6"/>
    <w:rsid w:val="009C617E"/>
    <w:rsid w:val="009C6C9A"/>
    <w:rsid w:val="009D26CB"/>
    <w:rsid w:val="009D45F0"/>
    <w:rsid w:val="009D717E"/>
    <w:rsid w:val="009E32E8"/>
    <w:rsid w:val="009E4787"/>
    <w:rsid w:val="009E7A80"/>
    <w:rsid w:val="009F0147"/>
    <w:rsid w:val="009F1D34"/>
    <w:rsid w:val="009F3D2E"/>
    <w:rsid w:val="009F7B9C"/>
    <w:rsid w:val="00A13072"/>
    <w:rsid w:val="00A13768"/>
    <w:rsid w:val="00A33EF8"/>
    <w:rsid w:val="00A540CE"/>
    <w:rsid w:val="00A55BEE"/>
    <w:rsid w:val="00A57CFB"/>
    <w:rsid w:val="00A61102"/>
    <w:rsid w:val="00A63868"/>
    <w:rsid w:val="00A65A8E"/>
    <w:rsid w:val="00A76AA4"/>
    <w:rsid w:val="00A77436"/>
    <w:rsid w:val="00A77C49"/>
    <w:rsid w:val="00A81DBB"/>
    <w:rsid w:val="00A82DCC"/>
    <w:rsid w:val="00AA579E"/>
    <w:rsid w:val="00AB3808"/>
    <w:rsid w:val="00AC1E8B"/>
    <w:rsid w:val="00AC4458"/>
    <w:rsid w:val="00AC47D9"/>
    <w:rsid w:val="00AD0578"/>
    <w:rsid w:val="00AD30D5"/>
    <w:rsid w:val="00AF6C37"/>
    <w:rsid w:val="00B034DA"/>
    <w:rsid w:val="00B23FAA"/>
    <w:rsid w:val="00B27C82"/>
    <w:rsid w:val="00B3295F"/>
    <w:rsid w:val="00B35181"/>
    <w:rsid w:val="00B40934"/>
    <w:rsid w:val="00B46523"/>
    <w:rsid w:val="00B472A0"/>
    <w:rsid w:val="00B56BA1"/>
    <w:rsid w:val="00B64063"/>
    <w:rsid w:val="00B66AE0"/>
    <w:rsid w:val="00B71A79"/>
    <w:rsid w:val="00B744E1"/>
    <w:rsid w:val="00B86B21"/>
    <w:rsid w:val="00B87EBB"/>
    <w:rsid w:val="00B93E60"/>
    <w:rsid w:val="00B9773F"/>
    <w:rsid w:val="00BA0A64"/>
    <w:rsid w:val="00BA4357"/>
    <w:rsid w:val="00BC1E0A"/>
    <w:rsid w:val="00BC1FF8"/>
    <w:rsid w:val="00BC28FC"/>
    <w:rsid w:val="00BC3D13"/>
    <w:rsid w:val="00BC3DEE"/>
    <w:rsid w:val="00C00D23"/>
    <w:rsid w:val="00C01DAD"/>
    <w:rsid w:val="00C02E26"/>
    <w:rsid w:val="00C037D9"/>
    <w:rsid w:val="00C04CDE"/>
    <w:rsid w:val="00C067C5"/>
    <w:rsid w:val="00C07FA7"/>
    <w:rsid w:val="00C144CC"/>
    <w:rsid w:val="00C2476A"/>
    <w:rsid w:val="00C27380"/>
    <w:rsid w:val="00C33255"/>
    <w:rsid w:val="00C37C2B"/>
    <w:rsid w:val="00C40379"/>
    <w:rsid w:val="00C5450D"/>
    <w:rsid w:val="00C55E5B"/>
    <w:rsid w:val="00C61429"/>
    <w:rsid w:val="00C62020"/>
    <w:rsid w:val="00C63901"/>
    <w:rsid w:val="00C72EF9"/>
    <w:rsid w:val="00C73BE2"/>
    <w:rsid w:val="00C8377A"/>
    <w:rsid w:val="00C83DD6"/>
    <w:rsid w:val="00C927D0"/>
    <w:rsid w:val="00C94878"/>
    <w:rsid w:val="00C95D0E"/>
    <w:rsid w:val="00C95DA6"/>
    <w:rsid w:val="00CB77D5"/>
    <w:rsid w:val="00CC05D9"/>
    <w:rsid w:val="00CD349E"/>
    <w:rsid w:val="00CD47F7"/>
    <w:rsid w:val="00CD7582"/>
    <w:rsid w:val="00CF1156"/>
    <w:rsid w:val="00CF29F0"/>
    <w:rsid w:val="00D0020C"/>
    <w:rsid w:val="00D02877"/>
    <w:rsid w:val="00D06E8C"/>
    <w:rsid w:val="00D1102F"/>
    <w:rsid w:val="00D127D2"/>
    <w:rsid w:val="00D27F38"/>
    <w:rsid w:val="00D30E2C"/>
    <w:rsid w:val="00D33707"/>
    <w:rsid w:val="00D343F0"/>
    <w:rsid w:val="00D34CAA"/>
    <w:rsid w:val="00D35378"/>
    <w:rsid w:val="00D37743"/>
    <w:rsid w:val="00D55078"/>
    <w:rsid w:val="00D568D3"/>
    <w:rsid w:val="00D61867"/>
    <w:rsid w:val="00D65641"/>
    <w:rsid w:val="00D752B5"/>
    <w:rsid w:val="00D76DC7"/>
    <w:rsid w:val="00D814EF"/>
    <w:rsid w:val="00D81F4E"/>
    <w:rsid w:val="00D85733"/>
    <w:rsid w:val="00D86C6A"/>
    <w:rsid w:val="00D87BE3"/>
    <w:rsid w:val="00D92720"/>
    <w:rsid w:val="00D95618"/>
    <w:rsid w:val="00D9645E"/>
    <w:rsid w:val="00D978E9"/>
    <w:rsid w:val="00DA465B"/>
    <w:rsid w:val="00DA6C40"/>
    <w:rsid w:val="00DB028B"/>
    <w:rsid w:val="00DB425B"/>
    <w:rsid w:val="00DB5748"/>
    <w:rsid w:val="00DB66A6"/>
    <w:rsid w:val="00DC0046"/>
    <w:rsid w:val="00DC2083"/>
    <w:rsid w:val="00DC2584"/>
    <w:rsid w:val="00DD43B7"/>
    <w:rsid w:val="00DE0C8D"/>
    <w:rsid w:val="00DE27DF"/>
    <w:rsid w:val="00DF1288"/>
    <w:rsid w:val="00DF30E9"/>
    <w:rsid w:val="00DF46FC"/>
    <w:rsid w:val="00DF5727"/>
    <w:rsid w:val="00DF721D"/>
    <w:rsid w:val="00E006C5"/>
    <w:rsid w:val="00E04B32"/>
    <w:rsid w:val="00E07672"/>
    <w:rsid w:val="00E13020"/>
    <w:rsid w:val="00E152CB"/>
    <w:rsid w:val="00E24997"/>
    <w:rsid w:val="00E2595E"/>
    <w:rsid w:val="00E323DB"/>
    <w:rsid w:val="00E33FC4"/>
    <w:rsid w:val="00E3656E"/>
    <w:rsid w:val="00E41D9A"/>
    <w:rsid w:val="00E42361"/>
    <w:rsid w:val="00E47D0C"/>
    <w:rsid w:val="00E50D5B"/>
    <w:rsid w:val="00E52E92"/>
    <w:rsid w:val="00E53708"/>
    <w:rsid w:val="00E53B6D"/>
    <w:rsid w:val="00E63F37"/>
    <w:rsid w:val="00E72EE3"/>
    <w:rsid w:val="00E76367"/>
    <w:rsid w:val="00E8030F"/>
    <w:rsid w:val="00E80BD5"/>
    <w:rsid w:val="00E852A4"/>
    <w:rsid w:val="00E862F4"/>
    <w:rsid w:val="00E865E1"/>
    <w:rsid w:val="00E90C36"/>
    <w:rsid w:val="00E97827"/>
    <w:rsid w:val="00EA5BA5"/>
    <w:rsid w:val="00EB05A0"/>
    <w:rsid w:val="00EB0D26"/>
    <w:rsid w:val="00EB30CE"/>
    <w:rsid w:val="00EB3E5F"/>
    <w:rsid w:val="00EC574D"/>
    <w:rsid w:val="00ED56F4"/>
    <w:rsid w:val="00EF0744"/>
    <w:rsid w:val="00EF3E16"/>
    <w:rsid w:val="00EF7D16"/>
    <w:rsid w:val="00F0034F"/>
    <w:rsid w:val="00F04D0B"/>
    <w:rsid w:val="00F053DC"/>
    <w:rsid w:val="00F20FA0"/>
    <w:rsid w:val="00F25533"/>
    <w:rsid w:val="00F33D7A"/>
    <w:rsid w:val="00F401C8"/>
    <w:rsid w:val="00F41420"/>
    <w:rsid w:val="00F45A33"/>
    <w:rsid w:val="00F5218C"/>
    <w:rsid w:val="00F531A2"/>
    <w:rsid w:val="00F6077F"/>
    <w:rsid w:val="00F62AAC"/>
    <w:rsid w:val="00F63B5F"/>
    <w:rsid w:val="00F816BD"/>
    <w:rsid w:val="00F85482"/>
    <w:rsid w:val="00F8704A"/>
    <w:rsid w:val="00F877FD"/>
    <w:rsid w:val="00F90E9E"/>
    <w:rsid w:val="00F97CB5"/>
    <w:rsid w:val="00FA14CF"/>
    <w:rsid w:val="00FA18AC"/>
    <w:rsid w:val="00FB4767"/>
    <w:rsid w:val="00FB5E28"/>
    <w:rsid w:val="00FC15D5"/>
    <w:rsid w:val="00FC618C"/>
    <w:rsid w:val="00FD11F0"/>
    <w:rsid w:val="00FD1810"/>
    <w:rsid w:val="00FE00C6"/>
    <w:rsid w:val="00FE05C1"/>
    <w:rsid w:val="00FE4019"/>
    <w:rsid w:val="00FE75B8"/>
    <w:rsid w:val="00FE7B67"/>
    <w:rsid w:val="00FE7B9E"/>
    <w:rsid w:val="00FF00D7"/>
    <w:rsid w:val="00FF3FD5"/>
    <w:rsid w:val="00FF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3900"/>
  <w15:chartTrackingRefBased/>
  <w15:docId w15:val="{C9A0B9D1-420D-412D-A824-9AAEFB99C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65B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</w:pPr>
    <w:rPr>
      <w:rFonts w:eastAsiaTheme="minorEastAsia"/>
      <w:i/>
      <w:iCs/>
      <w:color w:val="1F3864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1F3864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1F3864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1F3864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1F3864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1F3864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1F3864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26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krushaybhavsar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linkedin.com/in/krushaybhavsar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krushaybhavsar/signslat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krushaybhavsar.com/" TargetMode="External"/><Relationship Id="rId5" Type="http://schemas.openxmlformats.org/officeDocument/2006/relationships/styles" Target="styles.xml"/><Relationship Id="rId15" Type="http://schemas.openxmlformats.org/officeDocument/2006/relationships/hyperlink" Target="https://tileshiftgame.com" TargetMode="External"/><Relationship Id="rId10" Type="http://schemas.openxmlformats.org/officeDocument/2006/relationships/hyperlink" Target="mailto:krushaybhavsar@gmail.com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tutorconnect.sboe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ush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1</TotalTime>
  <Pages>2</Pages>
  <Words>1293</Words>
  <Characters>7375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Krushay Bhavsar</dc:creator>
  <cp:lastModifiedBy>Bhavsar, Krushay A</cp:lastModifiedBy>
  <cp:revision>5</cp:revision>
  <cp:lastPrinted>2022-08-24T00:50:00Z</cp:lastPrinted>
  <dcterms:created xsi:type="dcterms:W3CDTF">2023-09-06T20:19:00Z</dcterms:created>
  <dcterms:modified xsi:type="dcterms:W3CDTF">2023-09-08T18:12:00Z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