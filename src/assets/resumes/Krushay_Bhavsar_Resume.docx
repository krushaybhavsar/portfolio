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20A91" w14:textId="6BB31375" w:rsidR="00C067C5" w:rsidRPr="00653C3B" w:rsidRDefault="00DE0C8D" w:rsidP="00997CC2">
      <w:pPr>
        <w:pStyle w:val="Title"/>
        <w:ind w:left="-540" w:right="-738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Krushay Bhavsar</w:t>
      </w:r>
    </w:p>
    <w:tbl>
      <w:tblPr>
        <w:tblStyle w:val="ResumeTable"/>
        <w:tblW w:w="6399" w:type="pct"/>
        <w:tblInd w:w="-1800" w:type="dxa"/>
        <w:tblCellMar>
          <w:top w:w="72" w:type="dxa"/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11633"/>
      </w:tblGrid>
      <w:tr w:rsidR="00653C3B" w:rsidRPr="00653C3B" w14:paraId="1B7706F2" w14:textId="77777777" w:rsidTr="00510CC2">
        <w:trPr>
          <w:trHeight w:val="477"/>
          <w:tblHeader/>
        </w:trPr>
        <w:tc>
          <w:tcPr>
            <w:tcW w:w="5000" w:type="pct"/>
            <w:shd w:val="clear" w:color="auto" w:fill="auto"/>
          </w:tcPr>
          <w:p w14:paraId="7B66FD07" w14:textId="2671E4FD" w:rsidR="00782533" w:rsidRPr="00653C3B" w:rsidRDefault="00BE643A" w:rsidP="00782533">
            <w:pPr>
              <w:pStyle w:val="ContactInfo"/>
              <w:spacing w:after="20"/>
              <w:jc w:val="center"/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  <w:u w:val="none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New York 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City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Metropolitan Area</w:t>
            </w:r>
            <w:r w:rsidR="00260D3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 | </w:t>
            </w:r>
            <w:r w:rsidR="004F08E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(201) 375-5770</w:t>
            </w:r>
            <w:r w:rsidR="00260D3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 | </w:t>
            </w:r>
            <w:hyperlink r:id="rId11" w:history="1">
              <w:r w:rsidR="00443192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  <w:u w:val="none"/>
                </w:rPr>
                <w:t>krushaybhavsar@gmail.com</w:t>
              </w:r>
            </w:hyperlink>
          </w:p>
          <w:p w14:paraId="4D3C402E" w14:textId="12F98B8F" w:rsidR="00443192" w:rsidRPr="00653C3B" w:rsidRDefault="00215612" w:rsidP="00782533">
            <w:pPr>
              <w:pStyle w:val="ContactInfo"/>
              <w:spacing w:after="20"/>
              <w:jc w:val="center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Portfolio: </w:t>
            </w:r>
            <w:hyperlink r:id="rId12" w:history="1">
              <w:r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krushaybhavsar.com</w:t>
              </w:r>
            </w:hyperlink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 w:rsidR="00782533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 w:rsidR="000C0B1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LinkedIn: </w:t>
            </w:r>
            <w:hyperlink r:id="rId13" w:history="1">
              <w:r w:rsidR="00CF29F0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linkedin.com/in/</w:t>
              </w:r>
              <w:proofErr w:type="spellStart"/>
              <w:r w:rsidR="00CF29F0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</w:t>
              </w:r>
              <w:proofErr w:type="spellEnd"/>
            </w:hyperlink>
            <w:r w:rsidR="00CF29F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</w:t>
            </w:r>
            <w:r w:rsidR="00782533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r w:rsidR="00CF29F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DD43B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GitHub: </w:t>
            </w:r>
            <w:hyperlink r:id="rId14" w:history="1">
              <w:r w:rsidR="00DD43B7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github.com/</w:t>
              </w:r>
              <w:proofErr w:type="spellStart"/>
              <w:r w:rsidR="00DD43B7"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krushaybhavsar</w:t>
              </w:r>
              <w:proofErr w:type="spellEnd"/>
            </w:hyperlink>
          </w:p>
        </w:tc>
      </w:tr>
    </w:tbl>
    <w:p w14:paraId="40522A69" w14:textId="6F7D2587" w:rsidR="00C067C5" w:rsidRPr="00653C3B" w:rsidRDefault="001C0658" w:rsidP="00FB12B0">
      <w:pPr>
        <w:pStyle w:val="Heading1"/>
        <w:pBdr>
          <w:bottom w:val="double" w:sz="2" w:space="0" w:color="595959" w:themeColor="text1" w:themeTint="A6"/>
        </w:pBdr>
        <w:spacing w:before="80"/>
        <w:ind w:left="-547" w:right="-734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EDUCATION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12624"/>
      </w:tblGrid>
      <w:tr w:rsidR="00653C3B" w:rsidRPr="00653C3B" w14:paraId="31F87311" w14:textId="77777777" w:rsidTr="00510C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  <w:tblHeader/>
        </w:trPr>
        <w:tc>
          <w:tcPr>
            <w:tcW w:w="5000" w:type="pct"/>
          </w:tcPr>
          <w:p w14:paraId="113724DA" w14:textId="33EC971F" w:rsidR="006632D7" w:rsidRPr="00653C3B" w:rsidRDefault="00042F60" w:rsidP="00042F60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Georgia Institute of Technology</w:t>
            </w:r>
            <w:r w:rsidR="00475151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– </w:t>
            </w:r>
            <w:r w:rsidR="0047515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GPA: 4.0/4.0</w:t>
            </w:r>
            <w:r w:rsidR="00736B3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Faculty Honors  </w:t>
            </w:r>
            <w:r w:rsidR="005726A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</w:t>
            </w:r>
            <w:r w:rsidR="00C978C6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Atlanta, GA</w:t>
            </w:r>
          </w:p>
          <w:p w14:paraId="596AA6BC" w14:textId="2189545F" w:rsidR="00042F60" w:rsidRPr="00653C3B" w:rsidRDefault="00255E7F" w:rsidP="00042F60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B</w:t>
            </w:r>
            <w:r w:rsidR="003A0196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.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</w:t>
            </w:r>
            <w:r w:rsidR="003A0196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.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in Computer Science</w:t>
            </w:r>
            <w:r w:rsidR="00475151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/ </w:t>
            </w:r>
            <w:r w:rsidR="006632D7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Concentration in Information Internetworks &amp; Intelligenc</w:t>
            </w:r>
            <w:r w:rsidR="00475151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e</w:t>
            </w:r>
            <w:r w:rsidR="006632D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</w:t>
            </w:r>
            <w:r w:rsidR="006632D7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="00B84E2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Dec</w:t>
            </w:r>
            <w:r w:rsidR="00C978C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 w:rsidR="00B84E2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6</w:t>
            </w:r>
          </w:p>
          <w:p w14:paraId="3D2B5EE1" w14:textId="5AD096A7" w:rsidR="00042F60" w:rsidRPr="00653C3B" w:rsidRDefault="00042F60" w:rsidP="00042F60">
            <w:pPr>
              <w:pStyle w:val="ListParagraph"/>
              <w:numPr>
                <w:ilvl w:val="0"/>
                <w:numId w:val="18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Relevant Coursework</w:t>
            </w:r>
            <w:r w:rsidR="0056553C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: </w:t>
            </w:r>
            <w:r w:rsidR="00E2401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Data Structures &amp; Algorithms, Discrete Mathematics, Objects and Design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Linear Algebra</w:t>
            </w:r>
          </w:p>
          <w:p w14:paraId="2B31D656" w14:textId="2DCA62C9" w:rsidR="00F240D9" w:rsidRPr="00653C3B" w:rsidRDefault="00042F60" w:rsidP="00CC7C7B">
            <w:pPr>
              <w:pStyle w:val="ListParagraph"/>
              <w:numPr>
                <w:ilvl w:val="0"/>
                <w:numId w:val="18"/>
              </w:numPr>
              <w:spacing w:after="0"/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Clubs and Activities: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D4B0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Startup Exchange,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Intramural Soccer, </w:t>
            </w:r>
            <w:proofErr w:type="spellStart"/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GreyHat</w:t>
            </w:r>
            <w:proofErr w:type="spellEnd"/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Club, </w:t>
            </w:r>
            <w:r w:rsidR="003D4B09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Grand Challenges Living Learning Community</w:t>
            </w:r>
          </w:p>
        </w:tc>
      </w:tr>
    </w:tbl>
    <w:p w14:paraId="1577E57C" w14:textId="3D69CC40" w:rsidR="00DE390D" w:rsidRPr="00653C3B" w:rsidRDefault="00DE390D" w:rsidP="00FB12B0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80"/>
        <w:ind w:left="-547" w:right="-720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SKILLS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24"/>
      </w:tblGrid>
      <w:tr w:rsidR="00653C3B" w:rsidRPr="00653C3B" w14:paraId="7719F6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tcW w:w="5000" w:type="pct"/>
          </w:tcPr>
          <w:p w14:paraId="33AB7208" w14:textId="50CF0DE6" w:rsidR="00DE390D" w:rsidRPr="00653C3B" w:rsidRDefault="00DE390D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Programming/Markup Languages: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TypeScript, JavaScript, Python,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Java, SQL,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R, MATLAB, C#, HTML, CSS, SCSS, XML</w:t>
            </w:r>
          </w:p>
          <w:p w14:paraId="35A78805" w14:textId="0F6B405A" w:rsidR="00DE390D" w:rsidRPr="00653C3B" w:rsidRDefault="00DE390D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Frameworks/Libraries: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React.js, React Native, Express.js, Django, Flask, </w:t>
            </w:r>
            <w:proofErr w:type="spellStart"/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GraphQL</w:t>
            </w:r>
            <w:proofErr w:type="spellEnd"/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Redux, NumPy, TensorFlow, OpenCV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Tools: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PostgreSQL, Amazon Web Services (Cognito, EC2,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ECS, ECR,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S3</w:t>
            </w:r>
            <w:r w:rsidR="00583B76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Lambda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),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Firebase, Git, Jira, Android Studio</w:t>
            </w:r>
            <w:r w:rsidR="008042EB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Unity</w:t>
            </w:r>
          </w:p>
        </w:tc>
      </w:tr>
    </w:tbl>
    <w:p w14:paraId="4B2AE229" w14:textId="77777777" w:rsidR="009D7793" w:rsidRPr="00653C3B" w:rsidRDefault="009D7793" w:rsidP="00FB12B0">
      <w:pPr>
        <w:pStyle w:val="Heading1"/>
        <w:tabs>
          <w:tab w:val="left" w:pos="-540"/>
        </w:tabs>
        <w:spacing w:before="80"/>
        <w:ind w:left="-547" w:right="-734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EXPERIENCE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24"/>
      </w:tblGrid>
      <w:tr w:rsidR="00653C3B" w:rsidRPr="00653C3B" w14:paraId="02B6AF3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2"/>
          <w:tblHeader/>
        </w:trPr>
        <w:tc>
          <w:tcPr>
            <w:tcW w:w="5000" w:type="pct"/>
          </w:tcPr>
          <w:p w14:paraId="5C41AB0F" w14:textId="1C0A3907" w:rsidR="006710CA" w:rsidRPr="00653C3B" w:rsidRDefault="006710CA" w:rsidP="006710CA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Vertice AI, Financial Technology Startup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Durham, NC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</w:p>
          <w:p w14:paraId="5E4C4AA5" w14:textId="0FDBFBAC" w:rsidR="006710CA" w:rsidRPr="00653C3B" w:rsidRDefault="00566C6F" w:rsidP="006710CA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Associate Software Engineer </w:t>
            </w:r>
            <w:r w:rsidR="006710CA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Intern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</w:t>
            </w:r>
            <w:r w:rsidR="006710CA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Jun 2024 – Aug 2024</w:t>
            </w:r>
          </w:p>
          <w:p w14:paraId="01F559A2" w14:textId="26DC1269" w:rsidR="00BA02A0" w:rsidRPr="00653C3B" w:rsidRDefault="00E93015" w:rsidP="006710CA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Developed an analytics solution using Python, PostgreSQL, Express.js, React.js, and AWS technologies to 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assist credit unions in tracking growth/engagement and identifying marketing opportunities for specific members</w:t>
            </w:r>
          </w:p>
          <w:p w14:paraId="3FC5664D" w14:textId="71760F8E" w:rsidR="00DF75BC" w:rsidRPr="00653C3B" w:rsidRDefault="00DF75BC" w:rsidP="00DF75BC">
            <w:pPr>
              <w:pStyle w:val="ListParagraph"/>
              <w:numPr>
                <w:ilvl w:val="0"/>
                <w:numId w:val="19"/>
              </w:numPr>
              <w:ind w:left="414" w:right="630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Automated the generation of transaction models by implementing a component-based system with vectorized full-text search to analyze member behaviors, resulting in a </w:t>
            </w:r>
            <w:r w:rsidR="006A0645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4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0% reduction in code volume and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50% improvement in runtime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efficiency</w:t>
            </w:r>
          </w:p>
          <w:p w14:paraId="2FD880DF" w14:textId="7457E32D" w:rsidR="006710CA" w:rsidRPr="00653C3B" w:rsidRDefault="00E93015" w:rsidP="006710CA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Devised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predictive models to efficiently analyze $5 billion+ in member transactions, track spending trends, and categorize members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for</w:t>
            </w:r>
            <w:r w:rsidR="00BA02A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partnered credit unions 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to 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know, grow, and measure their</w:t>
            </w:r>
            <w:r w:rsidR="003D07B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overall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membership</w:t>
            </w:r>
          </w:p>
          <w:p w14:paraId="47332984" w14:textId="3097D0C2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Jane Street Capital, Quantitative Trading Firm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New York, NY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</w:t>
            </w:r>
          </w:p>
          <w:p w14:paraId="13E1D2E0" w14:textId="0BBFAC62" w:rsidR="006A6806" w:rsidRPr="00653C3B" w:rsidRDefault="009D7793" w:rsidP="003961ED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Academy of Math and Programming Intern</w:t>
            </w:r>
            <w:r w:rsidR="003D1C3F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Jul</w:t>
            </w:r>
            <w:r w:rsidR="00001AA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202</w:t>
            </w:r>
            <w:r w:rsidR="0057724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3</w:t>
            </w:r>
            <w:r w:rsidR="00001AA5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– Aug 202</w:t>
            </w:r>
            <w:r w:rsidR="0057724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3</w:t>
            </w:r>
          </w:p>
          <w:p w14:paraId="7E6321A7" w14:textId="3C0EF3FC" w:rsidR="00F0709B" w:rsidRDefault="00F0709B" w:rsidP="006A6806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Designed and implemented algorithmic solutions to complex problems in game theory, graph theory, and linguistics using Python, enhancing skills in data analysis, decision-making under uncertainty, and quantitative trading strategies</w:t>
            </w:r>
          </w:p>
          <w:p w14:paraId="34151162" w14:textId="5797D75D" w:rsidR="006A6806" w:rsidRPr="00F0709B" w:rsidRDefault="006A6806" w:rsidP="00F0709B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Achieved 7th place in Jane Street’s Electronic Trading Challenge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(ETC)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by developing high-frequency trading algorithms in a competitive 6-hour trading session, resulting in one of the highest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Profit-and-Loss (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</w:t>
            </w:r>
            <w:r w:rsidR="003775D1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&amp;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L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)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scores among 80+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participants</w:t>
            </w:r>
          </w:p>
          <w:p w14:paraId="11887EF0" w14:textId="190929DF" w:rsidR="003961ED" w:rsidRPr="00653C3B" w:rsidRDefault="003961ED" w:rsidP="006A6806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</w:t>
            </w:r>
            <w:r w:rsidR="00F0709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llaborated with International Math Olympians to complete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intensive coursework in combinatorics</w:t>
            </w:r>
            <w:r w:rsidR="00F0709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number theory</w:t>
            </w:r>
          </w:p>
          <w:p w14:paraId="33167618" w14:textId="105182FD" w:rsidR="009D7793" w:rsidRPr="00653C3B" w:rsidRDefault="009D7793" w:rsidP="006A6806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Cisco Systems, Technology Cooperation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New York, NY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</w:p>
          <w:p w14:paraId="7FBD5533" w14:textId="3C103345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Summer Extern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Jul 2022</w:t>
            </w:r>
          </w:p>
          <w:p w14:paraId="4FF2268C" w14:textId="59E1609C" w:rsidR="002A537C" w:rsidRPr="00653C3B" w:rsidRDefault="002A537C" w:rsidP="00F93972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Participated in a highly selective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program 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(~10% out of 900+ applicants)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to </w:t>
            </w:r>
            <w:r w:rsidR="00A768E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gain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industry experience in IoT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cybersecurity</w:t>
            </w:r>
          </w:p>
          <w:p w14:paraId="188386C0" w14:textId="03B4F39B" w:rsidR="00F93972" w:rsidRPr="00653C3B" w:rsidRDefault="005050D0" w:rsidP="00F93972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Formulated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presented innovative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solution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 </w:t>
            </w:r>
            <w:r w:rsidR="00FB12B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for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mass transit challenges using </w:t>
            </w:r>
            <w:r w:rsidR="00D8764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Cisco technologies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such as </w:t>
            </w:r>
            <w:r w:rsidR="00D8764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Meraki MR56 Camera systems, LoRaWAN,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and </w:t>
            </w:r>
            <w:proofErr w:type="spellStart"/>
            <w:r w:rsidR="00D8764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CyberVision</w:t>
            </w:r>
            <w:proofErr w:type="spellEnd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</w:t>
            </w:r>
            <w:r w:rsidR="00D8764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resulting in</w:t>
            </w:r>
            <w:r w:rsidR="003961E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increased rail ridership and enhanced rider safety</w:t>
            </w:r>
          </w:p>
          <w:p w14:paraId="51AABD88" w14:textId="167DFC0D" w:rsidR="002A537C" w:rsidRPr="00653C3B" w:rsidRDefault="00F93972" w:rsidP="002A537C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Achieved NYC Extern of the Day by excelling in workshops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 shadowing company executives,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demonstrating leadership and technical skills in IoT, AI/ML</w:t>
            </w:r>
            <w:r w:rsidR="0073020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,</w:t>
            </w:r>
            <w:r w:rsidR="00FB12B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</w:t>
            </w:r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Meraki Solutions</w:t>
            </w:r>
            <w:r w:rsidR="00FB12B0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, </w:t>
            </w:r>
            <w:r w:rsidR="00E25DF2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among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3961E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various other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networking technologies</w:t>
            </w:r>
          </w:p>
          <w:p w14:paraId="71A0C552" w14:textId="17E1E350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Mentor Labs, Harvard Technology Startup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(</w:t>
            </w:r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acquired)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="00101C88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Boston, MA</w:t>
            </w:r>
          </w:p>
          <w:p w14:paraId="3FBECD18" w14:textId="471F1635" w:rsidR="009D7793" w:rsidRPr="00653C3B" w:rsidRDefault="009D7793">
            <w:pPr>
              <w:spacing w:after="0"/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Senior Software Developer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Aug 2021 – Apr 2022</w:t>
            </w:r>
          </w:p>
          <w:p w14:paraId="15CEDBFA" w14:textId="205019DB" w:rsidR="009D7793" w:rsidRPr="00653C3B" w:rsidRDefault="006F0F6E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Developed a full-stack application using the PERN (PostgreSQL, Express.js, React.js, Node.js) stack to assist thousands of high school students in the college admissions process</w:t>
            </w:r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via a virtual guidance counselor 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and summer program recommendations</w:t>
            </w:r>
          </w:p>
          <w:p w14:paraId="3BD9B985" w14:textId="0EB61DC7" w:rsidR="009D7793" w:rsidRPr="00653C3B" w:rsidRDefault="006F0F6E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Implemented a matching algorithm for scholarship/summer programs and leveraged React.js to create a seamless UX on the landing page, dashboard, scholarships, and summer programs pages, resulting in a 25% increase in user retention</w:t>
            </w:r>
          </w:p>
          <w:p w14:paraId="3063E0E0" w14:textId="5CD15D5C" w:rsidR="009D7793" w:rsidRPr="00653C3B" w:rsidRDefault="006F0F6E" w:rsidP="006710CA">
            <w:pPr>
              <w:pStyle w:val="ListParagraph"/>
              <w:numPr>
                <w:ilvl w:val="0"/>
                <w:numId w:val="19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Contributed to a cross-functional development team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while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following the Agile Scrum methodology and establish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ing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weekly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team goals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/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timelines, leading to a global user base of over 10,000 students</w:t>
            </w:r>
            <w:r w:rsidR="00DF75B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and incubation at the Harvard Innovation Labs</w:t>
            </w:r>
          </w:p>
        </w:tc>
      </w:tr>
    </w:tbl>
    <w:p w14:paraId="356BBF05" w14:textId="367C40CA" w:rsidR="009D7793" w:rsidRPr="00653C3B" w:rsidRDefault="00A768EC" w:rsidP="00FB12B0">
      <w:pPr>
        <w:pStyle w:val="Heading1"/>
        <w:spacing w:before="80"/>
        <w:ind w:left="-547" w:right="-720"/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P</w:t>
      </w:r>
      <w:r w:rsidR="009D7793"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ROJECTS</w:t>
      </w:r>
    </w:p>
    <w:tbl>
      <w:tblPr>
        <w:tblStyle w:val="ResumeTable"/>
        <w:tblW w:w="6948" w:type="pct"/>
        <w:tblInd w:w="-2160" w:type="dxa"/>
        <w:tblCellMar>
          <w:top w:w="72" w:type="dxa"/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12631"/>
      </w:tblGrid>
      <w:tr w:rsidR="00653C3B" w:rsidRPr="00653C3B" w14:paraId="055DD19C" w14:textId="77777777" w:rsidTr="00101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6"/>
          <w:tblHeader/>
        </w:trPr>
        <w:tc>
          <w:tcPr>
            <w:tcW w:w="5000" w:type="pct"/>
          </w:tcPr>
          <w:p w14:paraId="018C02F5" w14:textId="6E382DE5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Munch       </w:t>
            </w:r>
            <w:r w:rsidR="004C45FE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</w:t>
            </w:r>
            <w:hyperlink r:id="rId15" w:history="1">
              <w:r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https://joinmunch.app</w:t>
              </w:r>
            </w:hyperlink>
            <w:r w:rsidRPr="00653C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React Native, Redux, AWS (Cognito, EC2, S3), PostgreSQL, </w:t>
            </w:r>
            <w:proofErr w:type="spellStart"/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GraphQL</w:t>
            </w:r>
            <w:proofErr w:type="spellEnd"/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, TypeScript, React.js, Firebase         </w:t>
            </w:r>
            <w:r w:rsidR="00101C88"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 xml:space="preserve">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Oct 2023 – </w:t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Present</w:t>
            </w:r>
          </w:p>
          <w:p w14:paraId="735A16D7" w14:textId="6988744B" w:rsidR="009D7793" w:rsidRPr="00653C3B" w:rsidRDefault="009D7793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A social culinary hub for college students to buy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or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sell homecooked meals and discover recipes created by other students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in localized areas around campus</w:t>
            </w:r>
            <w:r w:rsidR="002A537C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, 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gain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ing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200</w:t>
            </w:r>
            <w:r w:rsidR="000E6D64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+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waitlist signups within 24 hours of launch</w:t>
            </w:r>
          </w:p>
          <w:p w14:paraId="622B2BE4" w14:textId="4288D5C7" w:rsidR="009D7793" w:rsidRPr="00653C3B" w:rsidRDefault="009D7793" w:rsidP="009D7793">
            <w:pPr>
              <w:pStyle w:val="ListParagraph"/>
              <w:numPr>
                <w:ilvl w:val="0"/>
                <w:numId w:val="19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Developed a cross-platform mobile application with cached state</w:t>
            </w:r>
            <w:r w:rsidR="0073020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management, scalable persistent data storage, and a gateway authentication layer using relational database systems, a Prisma object</w:t>
            </w:r>
            <w:r w:rsidR="0073020D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-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relational mapper, and AWS services</w:t>
            </w:r>
          </w:p>
          <w:p w14:paraId="2D3FC3E3" w14:textId="3A1829A9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Tutor Connect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         </w:t>
            </w:r>
            <w:r w:rsidR="004C45FE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</w:t>
            </w: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                                     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</w:t>
            </w:r>
            <w:hyperlink r:id="rId16" w:history="1">
              <w:r w:rsidRPr="00653C3B">
                <w:rPr>
                  <w:rStyle w:val="Hyperlink"/>
                  <w:rFonts w:ascii="Times New Roman" w:hAnsi="Times New Roman" w:cs="Times New Roman"/>
                  <w:color w:val="000000" w:themeColor="text1"/>
                  <w:sz w:val="19"/>
                  <w:szCs w:val="19"/>
                </w:rPr>
                <w:t>https://tutorconnect.sboe.org</w:t>
              </w:r>
            </w:hyperlink>
            <w:r w:rsidRPr="00653C3B">
              <w:rPr>
                <w:rStyle w:val="Hyperlink"/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br/>
            </w:r>
            <w:r w:rsidRPr="00653C3B">
              <w:rPr>
                <w:rFonts w:ascii="Times New Roman" w:hAnsi="Times New Roman" w:cs="Times New Roman"/>
                <w:i/>
                <w:iCs/>
                <w:color w:val="000000" w:themeColor="text1"/>
                <w:sz w:val="19"/>
                <w:szCs w:val="19"/>
              </w:rPr>
              <w:t>React.js, Firebase, TypeScript, JavaScript, HTML, CSS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                                                                      </w:t>
            </w:r>
            <w:r w:rsidR="00101C88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     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    Jul 2022 – Sep 2022</w:t>
            </w:r>
          </w:p>
          <w:p w14:paraId="024AB130" w14:textId="77777777" w:rsidR="009D7793" w:rsidRPr="00653C3B" w:rsidRDefault="009D7793" w:rsidP="009D7793">
            <w:pPr>
              <w:pStyle w:val="ListParagraph"/>
              <w:numPr>
                <w:ilvl w:val="0"/>
                <w:numId w:val="19"/>
              </w:numPr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A cloud-based networking platform to connect students with verified tutors within the Secaucus Board of Education</w:t>
            </w:r>
          </w:p>
          <w:p w14:paraId="45E88C5E" w14:textId="5A391311" w:rsidR="009D7793" w:rsidRPr="00653C3B" w:rsidRDefault="009D7793" w:rsidP="00FB12B0">
            <w:pPr>
              <w:pStyle w:val="ListParagraph"/>
              <w:numPr>
                <w:ilvl w:val="0"/>
                <w:numId w:val="19"/>
              </w:numPr>
              <w:spacing w:after="60"/>
              <w:ind w:left="414" w:hanging="198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Designed and implemented a site with a student dashboard (for filtering, searching, and connecting with listed tutors), a tutor dashboard (for managing tutor listings and connections), and an admin dashboard (to allow invited administrators to manage user permissions, verify tutors, and track tutoring progress) u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sed by 500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+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students and 60</w:t>
            </w:r>
            <w:r w:rsidR="00892EBF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>+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verified tutors</w:t>
            </w:r>
            <w:r w:rsidR="004C45FE"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shd w:val="clear" w:color="auto" w:fill="FFFFFF"/>
              </w:rPr>
              <w:t xml:space="preserve"> daily</w:t>
            </w:r>
          </w:p>
        </w:tc>
      </w:tr>
    </w:tbl>
    <w:p w14:paraId="03E5E8BD" w14:textId="77777777" w:rsidR="009D7793" w:rsidRPr="00653C3B" w:rsidRDefault="009D7793" w:rsidP="00FB12B0">
      <w:pPr>
        <w:pStyle w:val="Heading1"/>
        <w:pBdr>
          <w:bottom w:val="double" w:sz="2" w:space="0" w:color="595959" w:themeColor="text1" w:themeTint="A6"/>
        </w:pBdr>
        <w:tabs>
          <w:tab w:val="left" w:pos="0"/>
        </w:tabs>
        <w:spacing w:before="80"/>
        <w:ind w:left="-547" w:right="-720"/>
        <w:rPr>
          <w:rFonts w:ascii="Times New Roman" w:hAnsi="Times New Roman" w:cs="Times New Roman"/>
          <w:color w:val="000000" w:themeColor="text1"/>
          <w:sz w:val="20"/>
          <w:szCs w:val="24"/>
        </w:rPr>
      </w:pPr>
      <w:r w:rsidRPr="00653C3B">
        <w:rPr>
          <w:rFonts w:ascii="Times New Roman" w:hAnsi="Times New Roman" w:cs="Times New Roman"/>
          <w:b/>
          <w:bCs/>
          <w:color w:val="000000" w:themeColor="text1"/>
          <w:sz w:val="20"/>
          <w:szCs w:val="24"/>
        </w:rPr>
        <w:t>CERTIFICATIONS &amp; AWARDS</w:t>
      </w:r>
    </w:p>
    <w:tbl>
      <w:tblPr>
        <w:tblStyle w:val="ResumeTable"/>
        <w:tblW w:w="6944" w:type="pct"/>
        <w:tblInd w:w="-2160" w:type="dxa"/>
        <w:tblCellMar>
          <w:top w:w="72" w:type="dxa"/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12624"/>
      </w:tblGrid>
      <w:tr w:rsidR="00653C3B" w:rsidRPr="00653C3B" w14:paraId="520FF2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  <w:tblHeader/>
        </w:trPr>
        <w:tc>
          <w:tcPr>
            <w:tcW w:w="5000" w:type="pct"/>
          </w:tcPr>
          <w:p w14:paraId="261E3C9B" w14:textId="77777777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Certifications: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Practical Introduction to Quantum-Safe Cryptography (issued by IBM), Basics of Quantum Information (issued by IBM), Introduction to Cybersecurity (issued by Cisco), Introduction to IoT (issued by Cisco)</w:t>
            </w:r>
          </w:p>
          <w:p w14:paraId="7107C4A5" w14:textId="2F93ED6E" w:rsidR="009D7793" w:rsidRPr="00653C3B" w:rsidRDefault="009D7793">
            <w:pPr>
              <w:spacing w:after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</w:pPr>
            <w:r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Honors/Awards:</w:t>
            </w:r>
            <w:r w:rsidR="00892EBF" w:rsidRPr="00653C3B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 xml:space="preserve"> </w:t>
            </w:r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1st Place </w:t>
            </w:r>
            <w:proofErr w:type="spellStart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SimpliHacks</w:t>
            </w:r>
            <w:proofErr w:type="spellEnd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Hackathon (international), 1st Place High Tech Hacks Hackathon (international), 1st place Kiss Institute of Practical Robotics (KIPR) </w:t>
            </w:r>
            <w:proofErr w:type="spellStart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>Botball</w:t>
            </w:r>
            <w:proofErr w:type="spellEnd"/>
            <w:r w:rsidRPr="00653C3B">
              <w:rPr>
                <w:rFonts w:ascii="Times New Roman" w:hAnsi="Times New Roman" w:cs="Times New Roman"/>
                <w:color w:val="000000" w:themeColor="text1"/>
                <w:sz w:val="19"/>
                <w:szCs w:val="19"/>
              </w:rPr>
              <w:t xml:space="preserve"> Competition (national), Valedictorian of Secaucus High School</w:t>
            </w:r>
          </w:p>
        </w:tc>
      </w:tr>
    </w:tbl>
    <w:p w14:paraId="7062B4D0" w14:textId="77777777" w:rsidR="00260D3F" w:rsidRPr="00653C3B" w:rsidRDefault="00260D3F" w:rsidP="00F240D9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260D3F" w:rsidRPr="00653C3B" w:rsidSect="00101C88">
      <w:footerReference w:type="default" r:id="rId17"/>
      <w:pgSz w:w="12240" w:h="15840"/>
      <w:pgMar w:top="360" w:right="171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16554C" w14:textId="77777777" w:rsidR="002C08F3" w:rsidRDefault="002C08F3">
      <w:pPr>
        <w:spacing w:after="0"/>
      </w:pPr>
      <w:r>
        <w:separator/>
      </w:r>
    </w:p>
    <w:p w14:paraId="58D31ED2" w14:textId="77777777" w:rsidR="002C08F3" w:rsidRDefault="002C08F3"/>
  </w:endnote>
  <w:endnote w:type="continuationSeparator" w:id="0">
    <w:p w14:paraId="0F3F6DA0" w14:textId="77777777" w:rsidR="002C08F3" w:rsidRDefault="002C08F3">
      <w:pPr>
        <w:spacing w:after="0"/>
      </w:pPr>
      <w:r>
        <w:continuationSeparator/>
      </w:r>
    </w:p>
    <w:p w14:paraId="0F5D3CDD" w14:textId="77777777" w:rsidR="002C08F3" w:rsidRDefault="002C08F3"/>
  </w:endnote>
  <w:endnote w:type="continuationNotice" w:id="1">
    <w:p w14:paraId="7254E800" w14:textId="77777777" w:rsidR="002C08F3" w:rsidRDefault="002C08F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056E9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C148E4" w14:textId="77777777" w:rsidR="002C08F3" w:rsidRDefault="002C08F3">
      <w:pPr>
        <w:spacing w:after="0"/>
      </w:pPr>
      <w:r>
        <w:separator/>
      </w:r>
    </w:p>
    <w:p w14:paraId="35165A00" w14:textId="77777777" w:rsidR="002C08F3" w:rsidRDefault="002C08F3"/>
  </w:footnote>
  <w:footnote w:type="continuationSeparator" w:id="0">
    <w:p w14:paraId="2A351DFD" w14:textId="77777777" w:rsidR="002C08F3" w:rsidRDefault="002C08F3">
      <w:pPr>
        <w:spacing w:after="0"/>
      </w:pPr>
      <w:r>
        <w:continuationSeparator/>
      </w:r>
    </w:p>
    <w:p w14:paraId="52CC3D9D" w14:textId="77777777" w:rsidR="002C08F3" w:rsidRDefault="002C08F3"/>
  </w:footnote>
  <w:footnote w:type="continuationNotice" w:id="1">
    <w:p w14:paraId="2C9701B6" w14:textId="77777777" w:rsidR="002C08F3" w:rsidRDefault="002C08F3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EF45C8F"/>
    <w:multiLevelType w:val="hybridMultilevel"/>
    <w:tmpl w:val="55A4E7B6"/>
    <w:lvl w:ilvl="0" w:tplc="0409000F">
      <w:start w:val="1"/>
      <w:numFmt w:val="decimal"/>
      <w:lvlText w:val="%1."/>
      <w:lvlJc w:val="left"/>
      <w:pPr>
        <w:ind w:left="576" w:hanging="360"/>
      </w:p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 w15:restartNumberingAfterBreak="0">
    <w:nsid w:val="13D17BFE"/>
    <w:multiLevelType w:val="hybridMultilevel"/>
    <w:tmpl w:val="11C8A01C"/>
    <w:lvl w:ilvl="0" w:tplc="FF2E10AA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  <w:b w:val="0"/>
        <w:bCs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2" w15:restartNumberingAfterBreak="0">
    <w:nsid w:val="1DA33DAB"/>
    <w:multiLevelType w:val="hybridMultilevel"/>
    <w:tmpl w:val="147056E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3" w15:restartNumberingAfterBreak="0">
    <w:nsid w:val="4A863612"/>
    <w:multiLevelType w:val="hybridMultilevel"/>
    <w:tmpl w:val="2B8AA25A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4" w15:restartNumberingAfterBreak="0">
    <w:nsid w:val="54DA058D"/>
    <w:multiLevelType w:val="hybridMultilevel"/>
    <w:tmpl w:val="419ED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5F67A5"/>
    <w:multiLevelType w:val="hybridMultilevel"/>
    <w:tmpl w:val="C924FC88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 w16cid:durableId="2113087388">
    <w:abstractNumId w:val="9"/>
  </w:num>
  <w:num w:numId="2" w16cid:durableId="1697001335">
    <w:abstractNumId w:val="9"/>
    <w:lvlOverride w:ilvl="0">
      <w:startOverride w:val="1"/>
    </w:lvlOverride>
  </w:num>
  <w:num w:numId="3" w16cid:durableId="780877299">
    <w:abstractNumId w:val="9"/>
    <w:lvlOverride w:ilvl="0">
      <w:startOverride w:val="1"/>
    </w:lvlOverride>
  </w:num>
  <w:num w:numId="4" w16cid:durableId="795635866">
    <w:abstractNumId w:val="9"/>
    <w:lvlOverride w:ilvl="0">
      <w:startOverride w:val="1"/>
    </w:lvlOverride>
  </w:num>
  <w:num w:numId="5" w16cid:durableId="305553405">
    <w:abstractNumId w:val="15"/>
  </w:num>
  <w:num w:numId="6" w16cid:durableId="2075275451">
    <w:abstractNumId w:val="7"/>
  </w:num>
  <w:num w:numId="7" w16cid:durableId="2115661070">
    <w:abstractNumId w:val="6"/>
  </w:num>
  <w:num w:numId="8" w16cid:durableId="2053529462">
    <w:abstractNumId w:val="5"/>
  </w:num>
  <w:num w:numId="9" w16cid:durableId="274756654">
    <w:abstractNumId w:val="4"/>
  </w:num>
  <w:num w:numId="10" w16cid:durableId="1246183682">
    <w:abstractNumId w:val="8"/>
  </w:num>
  <w:num w:numId="11" w16cid:durableId="386760469">
    <w:abstractNumId w:val="3"/>
  </w:num>
  <w:num w:numId="12" w16cid:durableId="1791513272">
    <w:abstractNumId w:val="2"/>
  </w:num>
  <w:num w:numId="13" w16cid:durableId="1599632195">
    <w:abstractNumId w:val="1"/>
  </w:num>
  <w:num w:numId="14" w16cid:durableId="1435980211">
    <w:abstractNumId w:val="0"/>
  </w:num>
  <w:num w:numId="15" w16cid:durableId="1140074247">
    <w:abstractNumId w:val="12"/>
  </w:num>
  <w:num w:numId="16" w16cid:durableId="94643572">
    <w:abstractNumId w:val="13"/>
  </w:num>
  <w:num w:numId="17" w16cid:durableId="231041549">
    <w:abstractNumId w:val="14"/>
  </w:num>
  <w:num w:numId="18" w16cid:durableId="1463115734">
    <w:abstractNumId w:val="16"/>
  </w:num>
  <w:num w:numId="19" w16cid:durableId="208496262">
    <w:abstractNumId w:val="11"/>
  </w:num>
  <w:num w:numId="20" w16cid:durableId="10244063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E9"/>
    <w:rsid w:val="00001AA5"/>
    <w:rsid w:val="00002333"/>
    <w:rsid w:val="00010580"/>
    <w:rsid w:val="00023765"/>
    <w:rsid w:val="00025429"/>
    <w:rsid w:val="00032130"/>
    <w:rsid w:val="00033B72"/>
    <w:rsid w:val="00034AAC"/>
    <w:rsid w:val="0004140B"/>
    <w:rsid w:val="00042F60"/>
    <w:rsid w:val="00044CC6"/>
    <w:rsid w:val="00045CE6"/>
    <w:rsid w:val="00052666"/>
    <w:rsid w:val="00055CEA"/>
    <w:rsid w:val="0005756A"/>
    <w:rsid w:val="000655BC"/>
    <w:rsid w:val="00071587"/>
    <w:rsid w:val="000779DD"/>
    <w:rsid w:val="00084AFC"/>
    <w:rsid w:val="00091769"/>
    <w:rsid w:val="000B32F2"/>
    <w:rsid w:val="000B780F"/>
    <w:rsid w:val="000C0B1C"/>
    <w:rsid w:val="000C0CA7"/>
    <w:rsid w:val="000D13CE"/>
    <w:rsid w:val="000D53D4"/>
    <w:rsid w:val="000E0E55"/>
    <w:rsid w:val="000E55D5"/>
    <w:rsid w:val="000E6D64"/>
    <w:rsid w:val="000F0ED5"/>
    <w:rsid w:val="000F2762"/>
    <w:rsid w:val="000F4399"/>
    <w:rsid w:val="000F57EE"/>
    <w:rsid w:val="000F61F7"/>
    <w:rsid w:val="000F6D54"/>
    <w:rsid w:val="00101C88"/>
    <w:rsid w:val="00103E5E"/>
    <w:rsid w:val="00104020"/>
    <w:rsid w:val="00105589"/>
    <w:rsid w:val="00107400"/>
    <w:rsid w:val="00111C28"/>
    <w:rsid w:val="00122471"/>
    <w:rsid w:val="00124823"/>
    <w:rsid w:val="00124CE7"/>
    <w:rsid w:val="00126049"/>
    <w:rsid w:val="00126634"/>
    <w:rsid w:val="0013231D"/>
    <w:rsid w:val="00134B3B"/>
    <w:rsid w:val="0014523F"/>
    <w:rsid w:val="00147A82"/>
    <w:rsid w:val="0015001D"/>
    <w:rsid w:val="00153036"/>
    <w:rsid w:val="0017435F"/>
    <w:rsid w:val="0018640E"/>
    <w:rsid w:val="00186FFD"/>
    <w:rsid w:val="00190A31"/>
    <w:rsid w:val="00193EDF"/>
    <w:rsid w:val="00195F7D"/>
    <w:rsid w:val="00196DD9"/>
    <w:rsid w:val="001A1E82"/>
    <w:rsid w:val="001A2305"/>
    <w:rsid w:val="001B5763"/>
    <w:rsid w:val="001C0658"/>
    <w:rsid w:val="001D7AD2"/>
    <w:rsid w:val="001E33BE"/>
    <w:rsid w:val="001E68A8"/>
    <w:rsid w:val="001F4527"/>
    <w:rsid w:val="00203606"/>
    <w:rsid w:val="00215612"/>
    <w:rsid w:val="0023090F"/>
    <w:rsid w:val="00235F34"/>
    <w:rsid w:val="002424F7"/>
    <w:rsid w:val="002472D6"/>
    <w:rsid w:val="00254924"/>
    <w:rsid w:val="002553DE"/>
    <w:rsid w:val="00255E7F"/>
    <w:rsid w:val="002563E8"/>
    <w:rsid w:val="00260D3F"/>
    <w:rsid w:val="00266281"/>
    <w:rsid w:val="0027025A"/>
    <w:rsid w:val="00270437"/>
    <w:rsid w:val="002729E7"/>
    <w:rsid w:val="002761B5"/>
    <w:rsid w:val="0028048F"/>
    <w:rsid w:val="00286365"/>
    <w:rsid w:val="002925AE"/>
    <w:rsid w:val="00292EA5"/>
    <w:rsid w:val="002A323F"/>
    <w:rsid w:val="002A537C"/>
    <w:rsid w:val="002A613D"/>
    <w:rsid w:val="002C08F3"/>
    <w:rsid w:val="002C64E2"/>
    <w:rsid w:val="002E4050"/>
    <w:rsid w:val="002E40B1"/>
    <w:rsid w:val="002E5905"/>
    <w:rsid w:val="002F097D"/>
    <w:rsid w:val="00312B7B"/>
    <w:rsid w:val="00326D72"/>
    <w:rsid w:val="003325A6"/>
    <w:rsid w:val="00337BC1"/>
    <w:rsid w:val="00340310"/>
    <w:rsid w:val="00345CCE"/>
    <w:rsid w:val="00352CD1"/>
    <w:rsid w:val="00357DA4"/>
    <w:rsid w:val="00364252"/>
    <w:rsid w:val="0036657A"/>
    <w:rsid w:val="0037679C"/>
    <w:rsid w:val="003775D1"/>
    <w:rsid w:val="00377CD5"/>
    <w:rsid w:val="00381534"/>
    <w:rsid w:val="0038473C"/>
    <w:rsid w:val="00384EC8"/>
    <w:rsid w:val="003961ED"/>
    <w:rsid w:val="003A0196"/>
    <w:rsid w:val="003A255B"/>
    <w:rsid w:val="003A53DC"/>
    <w:rsid w:val="003A747A"/>
    <w:rsid w:val="003C5C72"/>
    <w:rsid w:val="003D07BD"/>
    <w:rsid w:val="003D1C3F"/>
    <w:rsid w:val="003D396D"/>
    <w:rsid w:val="003D4931"/>
    <w:rsid w:val="003D4B09"/>
    <w:rsid w:val="003D5E18"/>
    <w:rsid w:val="003E2A0F"/>
    <w:rsid w:val="003F0C75"/>
    <w:rsid w:val="003F37B0"/>
    <w:rsid w:val="003F417A"/>
    <w:rsid w:val="003F7086"/>
    <w:rsid w:val="004011BF"/>
    <w:rsid w:val="0040201A"/>
    <w:rsid w:val="00406D69"/>
    <w:rsid w:val="0042557D"/>
    <w:rsid w:val="00427003"/>
    <w:rsid w:val="00435EAA"/>
    <w:rsid w:val="00443192"/>
    <w:rsid w:val="0044385B"/>
    <w:rsid w:val="00445199"/>
    <w:rsid w:val="004513FB"/>
    <w:rsid w:val="00462713"/>
    <w:rsid w:val="004635D6"/>
    <w:rsid w:val="004639C7"/>
    <w:rsid w:val="0046467B"/>
    <w:rsid w:val="00467277"/>
    <w:rsid w:val="00475151"/>
    <w:rsid w:val="00475421"/>
    <w:rsid w:val="00475FD1"/>
    <w:rsid w:val="004805B0"/>
    <w:rsid w:val="00481A8B"/>
    <w:rsid w:val="004827F9"/>
    <w:rsid w:val="00484DEA"/>
    <w:rsid w:val="00486D8A"/>
    <w:rsid w:val="00491768"/>
    <w:rsid w:val="004955C3"/>
    <w:rsid w:val="00497E92"/>
    <w:rsid w:val="004B63D1"/>
    <w:rsid w:val="004C08A2"/>
    <w:rsid w:val="004C2DAE"/>
    <w:rsid w:val="004C45FE"/>
    <w:rsid w:val="004D6272"/>
    <w:rsid w:val="004F08E9"/>
    <w:rsid w:val="004F0FFE"/>
    <w:rsid w:val="004F5977"/>
    <w:rsid w:val="005050D0"/>
    <w:rsid w:val="00510CC2"/>
    <w:rsid w:val="00513152"/>
    <w:rsid w:val="005131A4"/>
    <w:rsid w:val="00513F6B"/>
    <w:rsid w:val="00514ED3"/>
    <w:rsid w:val="00520848"/>
    <w:rsid w:val="00520E90"/>
    <w:rsid w:val="00521654"/>
    <w:rsid w:val="005243DF"/>
    <w:rsid w:val="0052690B"/>
    <w:rsid w:val="00526C73"/>
    <w:rsid w:val="00532CF5"/>
    <w:rsid w:val="00546EBB"/>
    <w:rsid w:val="00561FBC"/>
    <w:rsid w:val="0056553C"/>
    <w:rsid w:val="00566C6F"/>
    <w:rsid w:val="00566E7F"/>
    <w:rsid w:val="005708BC"/>
    <w:rsid w:val="00570EB9"/>
    <w:rsid w:val="005726AE"/>
    <w:rsid w:val="0057724B"/>
    <w:rsid w:val="0058393F"/>
    <w:rsid w:val="00583B76"/>
    <w:rsid w:val="00584BD5"/>
    <w:rsid w:val="00585D87"/>
    <w:rsid w:val="00587302"/>
    <w:rsid w:val="00595779"/>
    <w:rsid w:val="005A131B"/>
    <w:rsid w:val="005B0076"/>
    <w:rsid w:val="005B187A"/>
    <w:rsid w:val="005B585F"/>
    <w:rsid w:val="005C18D6"/>
    <w:rsid w:val="005C6243"/>
    <w:rsid w:val="005C6F43"/>
    <w:rsid w:val="005C7156"/>
    <w:rsid w:val="005C7A62"/>
    <w:rsid w:val="005D2A00"/>
    <w:rsid w:val="005D7F47"/>
    <w:rsid w:val="005E1CFF"/>
    <w:rsid w:val="005E3E3F"/>
    <w:rsid w:val="005E6691"/>
    <w:rsid w:val="005F0703"/>
    <w:rsid w:val="005F3E2C"/>
    <w:rsid w:val="00610522"/>
    <w:rsid w:val="00612C94"/>
    <w:rsid w:val="00614230"/>
    <w:rsid w:val="006235B2"/>
    <w:rsid w:val="00625232"/>
    <w:rsid w:val="006267DC"/>
    <w:rsid w:val="0063045D"/>
    <w:rsid w:val="0063601C"/>
    <w:rsid w:val="006363F5"/>
    <w:rsid w:val="0064230F"/>
    <w:rsid w:val="006442B5"/>
    <w:rsid w:val="0064736A"/>
    <w:rsid w:val="00650306"/>
    <w:rsid w:val="00653C3B"/>
    <w:rsid w:val="0066115F"/>
    <w:rsid w:val="006632D7"/>
    <w:rsid w:val="006710CA"/>
    <w:rsid w:val="006858F3"/>
    <w:rsid w:val="00686370"/>
    <w:rsid w:val="00691C2B"/>
    <w:rsid w:val="00693B17"/>
    <w:rsid w:val="00696E0F"/>
    <w:rsid w:val="00697DF0"/>
    <w:rsid w:val="006A0645"/>
    <w:rsid w:val="006A27EF"/>
    <w:rsid w:val="006A34C0"/>
    <w:rsid w:val="006A5FA8"/>
    <w:rsid w:val="006A6806"/>
    <w:rsid w:val="006A7014"/>
    <w:rsid w:val="006B4CB2"/>
    <w:rsid w:val="006B6CB4"/>
    <w:rsid w:val="006C0B74"/>
    <w:rsid w:val="006C283A"/>
    <w:rsid w:val="006D2FE6"/>
    <w:rsid w:val="006E2646"/>
    <w:rsid w:val="006F0F6E"/>
    <w:rsid w:val="006F11C3"/>
    <w:rsid w:val="006F1474"/>
    <w:rsid w:val="00705DBA"/>
    <w:rsid w:val="0071288E"/>
    <w:rsid w:val="00712C3C"/>
    <w:rsid w:val="00712D21"/>
    <w:rsid w:val="00715295"/>
    <w:rsid w:val="00715EA0"/>
    <w:rsid w:val="00716B94"/>
    <w:rsid w:val="00717B5A"/>
    <w:rsid w:val="007207C9"/>
    <w:rsid w:val="0073020D"/>
    <w:rsid w:val="00736B35"/>
    <w:rsid w:val="00742122"/>
    <w:rsid w:val="007424C6"/>
    <w:rsid w:val="00743CF4"/>
    <w:rsid w:val="00745F15"/>
    <w:rsid w:val="00751D2D"/>
    <w:rsid w:val="00751EB2"/>
    <w:rsid w:val="00753E1C"/>
    <w:rsid w:val="00755C90"/>
    <w:rsid w:val="00762CE4"/>
    <w:rsid w:val="007726F0"/>
    <w:rsid w:val="007732ED"/>
    <w:rsid w:val="00775430"/>
    <w:rsid w:val="007759AF"/>
    <w:rsid w:val="00782533"/>
    <w:rsid w:val="007902E8"/>
    <w:rsid w:val="00791925"/>
    <w:rsid w:val="0079748D"/>
    <w:rsid w:val="00797C46"/>
    <w:rsid w:val="007A0638"/>
    <w:rsid w:val="007A29F4"/>
    <w:rsid w:val="007A6530"/>
    <w:rsid w:val="007B6EE8"/>
    <w:rsid w:val="007C105D"/>
    <w:rsid w:val="007C4C18"/>
    <w:rsid w:val="007C592F"/>
    <w:rsid w:val="007C5F4B"/>
    <w:rsid w:val="007D20D0"/>
    <w:rsid w:val="007D22CE"/>
    <w:rsid w:val="007D7DA5"/>
    <w:rsid w:val="007E2A5A"/>
    <w:rsid w:val="007E7E60"/>
    <w:rsid w:val="007F3015"/>
    <w:rsid w:val="007F3C6A"/>
    <w:rsid w:val="007F5955"/>
    <w:rsid w:val="007F6527"/>
    <w:rsid w:val="007F7E5C"/>
    <w:rsid w:val="00801491"/>
    <w:rsid w:val="008042EB"/>
    <w:rsid w:val="008053CC"/>
    <w:rsid w:val="00812C2B"/>
    <w:rsid w:val="0081645F"/>
    <w:rsid w:val="008239D9"/>
    <w:rsid w:val="00831CEC"/>
    <w:rsid w:val="00832B31"/>
    <w:rsid w:val="00833694"/>
    <w:rsid w:val="00843164"/>
    <w:rsid w:val="00844D3D"/>
    <w:rsid w:val="00854E7D"/>
    <w:rsid w:val="008551F7"/>
    <w:rsid w:val="008564DF"/>
    <w:rsid w:val="00861AF1"/>
    <w:rsid w:val="008626A1"/>
    <w:rsid w:val="00862F75"/>
    <w:rsid w:val="00864060"/>
    <w:rsid w:val="008670C5"/>
    <w:rsid w:val="00872BF7"/>
    <w:rsid w:val="0087704F"/>
    <w:rsid w:val="00877370"/>
    <w:rsid w:val="00882FC2"/>
    <w:rsid w:val="008831E3"/>
    <w:rsid w:val="00884505"/>
    <w:rsid w:val="0089081A"/>
    <w:rsid w:val="00891C0C"/>
    <w:rsid w:val="00891E82"/>
    <w:rsid w:val="00892EBF"/>
    <w:rsid w:val="008A380F"/>
    <w:rsid w:val="008A6183"/>
    <w:rsid w:val="008A66E2"/>
    <w:rsid w:val="008A74DF"/>
    <w:rsid w:val="008B0EAF"/>
    <w:rsid w:val="008B2960"/>
    <w:rsid w:val="008B5DC0"/>
    <w:rsid w:val="008B6E80"/>
    <w:rsid w:val="008C0CCA"/>
    <w:rsid w:val="008C324F"/>
    <w:rsid w:val="008D11FA"/>
    <w:rsid w:val="008E4AA0"/>
    <w:rsid w:val="008E5764"/>
    <w:rsid w:val="008F49EF"/>
    <w:rsid w:val="008F6D03"/>
    <w:rsid w:val="00912B39"/>
    <w:rsid w:val="0091731F"/>
    <w:rsid w:val="0092008E"/>
    <w:rsid w:val="00920130"/>
    <w:rsid w:val="0092112C"/>
    <w:rsid w:val="00922D45"/>
    <w:rsid w:val="00926A61"/>
    <w:rsid w:val="009278CD"/>
    <w:rsid w:val="00931654"/>
    <w:rsid w:val="009325E0"/>
    <w:rsid w:val="0093733F"/>
    <w:rsid w:val="00944819"/>
    <w:rsid w:val="009529AC"/>
    <w:rsid w:val="00955DDF"/>
    <w:rsid w:val="00957B42"/>
    <w:rsid w:val="009607B3"/>
    <w:rsid w:val="00963DFC"/>
    <w:rsid w:val="00966699"/>
    <w:rsid w:val="00970B2F"/>
    <w:rsid w:val="00970F00"/>
    <w:rsid w:val="00975223"/>
    <w:rsid w:val="0097559D"/>
    <w:rsid w:val="00991D1E"/>
    <w:rsid w:val="009923D3"/>
    <w:rsid w:val="0099408B"/>
    <w:rsid w:val="00997CC2"/>
    <w:rsid w:val="009B1113"/>
    <w:rsid w:val="009B5C43"/>
    <w:rsid w:val="009C3FD6"/>
    <w:rsid w:val="009C617E"/>
    <w:rsid w:val="009C6C9A"/>
    <w:rsid w:val="009D26CB"/>
    <w:rsid w:val="009D45F0"/>
    <w:rsid w:val="009D717E"/>
    <w:rsid w:val="009D7793"/>
    <w:rsid w:val="009E32E8"/>
    <w:rsid w:val="009E4787"/>
    <w:rsid w:val="009E7A80"/>
    <w:rsid w:val="009F0147"/>
    <w:rsid w:val="009F1D34"/>
    <w:rsid w:val="009F3D2E"/>
    <w:rsid w:val="009F7B9C"/>
    <w:rsid w:val="00A13072"/>
    <w:rsid w:val="00A13768"/>
    <w:rsid w:val="00A16466"/>
    <w:rsid w:val="00A2749E"/>
    <w:rsid w:val="00A33EF8"/>
    <w:rsid w:val="00A44D50"/>
    <w:rsid w:val="00A540CE"/>
    <w:rsid w:val="00A55BEE"/>
    <w:rsid w:val="00A57CFB"/>
    <w:rsid w:val="00A61102"/>
    <w:rsid w:val="00A62AC2"/>
    <w:rsid w:val="00A62DCA"/>
    <w:rsid w:val="00A63868"/>
    <w:rsid w:val="00A65A8E"/>
    <w:rsid w:val="00A734A8"/>
    <w:rsid w:val="00A768EC"/>
    <w:rsid w:val="00A76AA4"/>
    <w:rsid w:val="00A77436"/>
    <w:rsid w:val="00A77C49"/>
    <w:rsid w:val="00A81DBB"/>
    <w:rsid w:val="00A82DCC"/>
    <w:rsid w:val="00AA579E"/>
    <w:rsid w:val="00AA6D1D"/>
    <w:rsid w:val="00AB3808"/>
    <w:rsid w:val="00AC1E8B"/>
    <w:rsid w:val="00AC2698"/>
    <w:rsid w:val="00AC4458"/>
    <w:rsid w:val="00AC47D9"/>
    <w:rsid w:val="00AD0578"/>
    <w:rsid w:val="00AD30D5"/>
    <w:rsid w:val="00AF6C37"/>
    <w:rsid w:val="00AF6D86"/>
    <w:rsid w:val="00B034DA"/>
    <w:rsid w:val="00B23FAA"/>
    <w:rsid w:val="00B26277"/>
    <w:rsid w:val="00B27C82"/>
    <w:rsid w:val="00B3295F"/>
    <w:rsid w:val="00B35181"/>
    <w:rsid w:val="00B40934"/>
    <w:rsid w:val="00B42F9E"/>
    <w:rsid w:val="00B46523"/>
    <w:rsid w:val="00B472A0"/>
    <w:rsid w:val="00B552C1"/>
    <w:rsid w:val="00B56BA1"/>
    <w:rsid w:val="00B64063"/>
    <w:rsid w:val="00B66AE0"/>
    <w:rsid w:val="00B71A79"/>
    <w:rsid w:val="00B744E1"/>
    <w:rsid w:val="00B84E2A"/>
    <w:rsid w:val="00B86B21"/>
    <w:rsid w:val="00B87EBB"/>
    <w:rsid w:val="00B93E60"/>
    <w:rsid w:val="00B9773F"/>
    <w:rsid w:val="00BA02A0"/>
    <w:rsid w:val="00BA0A64"/>
    <w:rsid w:val="00BA4357"/>
    <w:rsid w:val="00BC1E0A"/>
    <w:rsid w:val="00BC1FF8"/>
    <w:rsid w:val="00BC28FC"/>
    <w:rsid w:val="00BC3D13"/>
    <w:rsid w:val="00BC3DEE"/>
    <w:rsid w:val="00BE643A"/>
    <w:rsid w:val="00C00D23"/>
    <w:rsid w:val="00C01DAD"/>
    <w:rsid w:val="00C02E26"/>
    <w:rsid w:val="00C037D9"/>
    <w:rsid w:val="00C04CDE"/>
    <w:rsid w:val="00C05CF7"/>
    <w:rsid w:val="00C067C5"/>
    <w:rsid w:val="00C07FA7"/>
    <w:rsid w:val="00C144CC"/>
    <w:rsid w:val="00C2476A"/>
    <w:rsid w:val="00C27380"/>
    <w:rsid w:val="00C33255"/>
    <w:rsid w:val="00C34F04"/>
    <w:rsid w:val="00C37C2B"/>
    <w:rsid w:val="00C40379"/>
    <w:rsid w:val="00C40E7F"/>
    <w:rsid w:val="00C5450D"/>
    <w:rsid w:val="00C55E5B"/>
    <w:rsid w:val="00C61429"/>
    <w:rsid w:val="00C62020"/>
    <w:rsid w:val="00C63901"/>
    <w:rsid w:val="00C72EF9"/>
    <w:rsid w:val="00C73BE2"/>
    <w:rsid w:val="00C8377A"/>
    <w:rsid w:val="00C83DD6"/>
    <w:rsid w:val="00C927D0"/>
    <w:rsid w:val="00C94878"/>
    <w:rsid w:val="00C95D0E"/>
    <w:rsid w:val="00C95DA6"/>
    <w:rsid w:val="00C978C6"/>
    <w:rsid w:val="00CA27C9"/>
    <w:rsid w:val="00CB77D5"/>
    <w:rsid w:val="00CC05D9"/>
    <w:rsid w:val="00CC7C7B"/>
    <w:rsid w:val="00CD349E"/>
    <w:rsid w:val="00CD47F7"/>
    <w:rsid w:val="00CD7582"/>
    <w:rsid w:val="00CE5DB9"/>
    <w:rsid w:val="00CF1156"/>
    <w:rsid w:val="00CF29F0"/>
    <w:rsid w:val="00D0020C"/>
    <w:rsid w:val="00D0555C"/>
    <w:rsid w:val="00D06E8C"/>
    <w:rsid w:val="00D1102F"/>
    <w:rsid w:val="00D127D2"/>
    <w:rsid w:val="00D27F38"/>
    <w:rsid w:val="00D30E2C"/>
    <w:rsid w:val="00D32F5A"/>
    <w:rsid w:val="00D33707"/>
    <w:rsid w:val="00D343F0"/>
    <w:rsid w:val="00D34CAA"/>
    <w:rsid w:val="00D35378"/>
    <w:rsid w:val="00D35BBE"/>
    <w:rsid w:val="00D37743"/>
    <w:rsid w:val="00D55078"/>
    <w:rsid w:val="00D568D3"/>
    <w:rsid w:val="00D61867"/>
    <w:rsid w:val="00D65641"/>
    <w:rsid w:val="00D717B0"/>
    <w:rsid w:val="00D752B5"/>
    <w:rsid w:val="00D76DC7"/>
    <w:rsid w:val="00D814EF"/>
    <w:rsid w:val="00D81F4E"/>
    <w:rsid w:val="00D85733"/>
    <w:rsid w:val="00D86C6A"/>
    <w:rsid w:val="00D8764C"/>
    <w:rsid w:val="00D87BE3"/>
    <w:rsid w:val="00D92720"/>
    <w:rsid w:val="00D95618"/>
    <w:rsid w:val="00D9645E"/>
    <w:rsid w:val="00D978E9"/>
    <w:rsid w:val="00DA465B"/>
    <w:rsid w:val="00DA6C40"/>
    <w:rsid w:val="00DB028B"/>
    <w:rsid w:val="00DB425B"/>
    <w:rsid w:val="00DB5748"/>
    <w:rsid w:val="00DB66A6"/>
    <w:rsid w:val="00DC0046"/>
    <w:rsid w:val="00DC2083"/>
    <w:rsid w:val="00DC2584"/>
    <w:rsid w:val="00DD1D35"/>
    <w:rsid w:val="00DD43B7"/>
    <w:rsid w:val="00DE0C8D"/>
    <w:rsid w:val="00DE27DF"/>
    <w:rsid w:val="00DE390D"/>
    <w:rsid w:val="00DF1288"/>
    <w:rsid w:val="00DF30E9"/>
    <w:rsid w:val="00DF46FC"/>
    <w:rsid w:val="00DF5727"/>
    <w:rsid w:val="00DF721D"/>
    <w:rsid w:val="00DF75BC"/>
    <w:rsid w:val="00E006C5"/>
    <w:rsid w:val="00E04B32"/>
    <w:rsid w:val="00E07672"/>
    <w:rsid w:val="00E13020"/>
    <w:rsid w:val="00E152CB"/>
    <w:rsid w:val="00E20E4E"/>
    <w:rsid w:val="00E2401C"/>
    <w:rsid w:val="00E24997"/>
    <w:rsid w:val="00E2595E"/>
    <w:rsid w:val="00E25DF2"/>
    <w:rsid w:val="00E323DB"/>
    <w:rsid w:val="00E33FC4"/>
    <w:rsid w:val="00E3656E"/>
    <w:rsid w:val="00E41D9A"/>
    <w:rsid w:val="00E42361"/>
    <w:rsid w:val="00E47D0C"/>
    <w:rsid w:val="00E50D5B"/>
    <w:rsid w:val="00E52E92"/>
    <w:rsid w:val="00E53708"/>
    <w:rsid w:val="00E53B6D"/>
    <w:rsid w:val="00E63F37"/>
    <w:rsid w:val="00E72EE3"/>
    <w:rsid w:val="00E76367"/>
    <w:rsid w:val="00E8030F"/>
    <w:rsid w:val="00E80BD5"/>
    <w:rsid w:val="00E852A4"/>
    <w:rsid w:val="00E862F4"/>
    <w:rsid w:val="00E865E1"/>
    <w:rsid w:val="00E90C36"/>
    <w:rsid w:val="00E915D1"/>
    <w:rsid w:val="00E93015"/>
    <w:rsid w:val="00E97827"/>
    <w:rsid w:val="00EA5BA5"/>
    <w:rsid w:val="00EB05A0"/>
    <w:rsid w:val="00EB0D26"/>
    <w:rsid w:val="00EB30CE"/>
    <w:rsid w:val="00EB3E5F"/>
    <w:rsid w:val="00EB607D"/>
    <w:rsid w:val="00EC0828"/>
    <w:rsid w:val="00EC574D"/>
    <w:rsid w:val="00ED1F97"/>
    <w:rsid w:val="00ED56F4"/>
    <w:rsid w:val="00EF0744"/>
    <w:rsid w:val="00EF3E16"/>
    <w:rsid w:val="00EF407B"/>
    <w:rsid w:val="00EF7D16"/>
    <w:rsid w:val="00F0034F"/>
    <w:rsid w:val="00F04D0B"/>
    <w:rsid w:val="00F053DC"/>
    <w:rsid w:val="00F0709B"/>
    <w:rsid w:val="00F077C1"/>
    <w:rsid w:val="00F20FA0"/>
    <w:rsid w:val="00F240D9"/>
    <w:rsid w:val="00F25533"/>
    <w:rsid w:val="00F33D7A"/>
    <w:rsid w:val="00F401C8"/>
    <w:rsid w:val="00F41420"/>
    <w:rsid w:val="00F45A33"/>
    <w:rsid w:val="00F5218C"/>
    <w:rsid w:val="00F531A2"/>
    <w:rsid w:val="00F6077F"/>
    <w:rsid w:val="00F62AAC"/>
    <w:rsid w:val="00F63B5F"/>
    <w:rsid w:val="00F816BD"/>
    <w:rsid w:val="00F85482"/>
    <w:rsid w:val="00F8704A"/>
    <w:rsid w:val="00F877FD"/>
    <w:rsid w:val="00F90E9E"/>
    <w:rsid w:val="00F93972"/>
    <w:rsid w:val="00F97CB5"/>
    <w:rsid w:val="00FA14CF"/>
    <w:rsid w:val="00FA18AC"/>
    <w:rsid w:val="00FA6C7C"/>
    <w:rsid w:val="00FB12B0"/>
    <w:rsid w:val="00FB4767"/>
    <w:rsid w:val="00FB5E28"/>
    <w:rsid w:val="00FC15D5"/>
    <w:rsid w:val="00FC618C"/>
    <w:rsid w:val="00FD11F0"/>
    <w:rsid w:val="00FD1810"/>
    <w:rsid w:val="00FE00C6"/>
    <w:rsid w:val="00FE4019"/>
    <w:rsid w:val="00FE75B8"/>
    <w:rsid w:val="00FE7B67"/>
    <w:rsid w:val="00FE7B9E"/>
    <w:rsid w:val="00FF00D7"/>
    <w:rsid w:val="00FF0982"/>
    <w:rsid w:val="00FF3FD5"/>
    <w:rsid w:val="00FF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3900"/>
  <w15:chartTrackingRefBased/>
  <w15:docId w15:val="{F11D624E-2F6A-4B33-A446-A99F902F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65B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833C0B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/>
    </w:pPr>
    <w:rPr>
      <w:rFonts w:eastAsiaTheme="minorEastAsia"/>
      <w:i/>
      <w:iCs/>
      <w:color w:val="1F3864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1F3864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1F3864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1F3864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1F3864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1F3864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1F3864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26D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4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inkedin.com/in/krushaybhavsar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krushaybhavsar.com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tutorconnect.sboe.org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rushaybhavsar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joinmunch.app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krushaybhavsa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ush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8FCBF1-FECC-4EE5-AF7A-041CAFECA4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7864</TotalTime>
  <Pages>1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Krushay Bhavsar</dc:creator>
  <cp:keywords/>
  <dc:description/>
  <cp:lastModifiedBy>Krushay Bhavsar</cp:lastModifiedBy>
  <cp:revision>17</cp:revision>
  <cp:lastPrinted>2024-03-20T22:09:00Z</cp:lastPrinted>
  <dcterms:created xsi:type="dcterms:W3CDTF">2023-09-06T20:19:00Z</dcterms:created>
  <dcterms:modified xsi:type="dcterms:W3CDTF">2024-07-09T14:04:00Z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