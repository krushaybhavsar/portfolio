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0A91" w14:textId="6BB31375" w:rsidR="00C067C5" w:rsidRPr="00C978C6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C978C6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Krushay Bhavsar</w:t>
      </w:r>
    </w:p>
    <w:tbl>
      <w:tblPr>
        <w:tblStyle w:val="ResumeTable"/>
        <w:tblW w:w="6399" w:type="pct"/>
        <w:tblInd w:w="-180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14230" w:rsidRPr="00614230" w14:paraId="1B7706F2" w14:textId="77777777" w:rsidTr="00510CC2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77777777" w:rsidR="00782533" w:rsidRDefault="004F08E9" w:rsidP="00782533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292 Grace Avenue</w:t>
            </w:r>
            <w:r w:rsidR="007D7D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Secaucus</w:t>
            </w:r>
            <w:r w:rsidR="000F6D5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NJ 07094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(201) 375-5770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hyperlink r:id="rId11" w:history="1">
              <w:r w:rsidR="00443192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krushaybhavsar@gmail.com</w:t>
              </w:r>
            </w:hyperlink>
          </w:p>
          <w:p w14:paraId="4D3C402E" w14:textId="12F98B8F" w:rsidR="00443192" w:rsidRPr="00614230" w:rsidRDefault="00215612" w:rsidP="00782533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Portfolio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2" w:history="1">
              <w:r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krushaybhavsar.com</w:t>
              </w:r>
            </w:hyperlink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7825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0C0B1C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LinkedIn</w:t>
            </w:r>
            <w:r w:rsidR="000C0B1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3" w:history="1">
              <w:r w:rsidR="00CF29F0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linkedin.com/in/</w:t>
              </w:r>
              <w:proofErr w:type="spellStart"/>
              <w:r w:rsidR="00CF29F0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</w:t>
              </w:r>
              <w:proofErr w:type="spellEnd"/>
            </w:hyperlink>
            <w:r w:rsidR="00CF29F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7825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CF29F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D43B7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GitHub</w:t>
            </w:r>
            <w:r w:rsidR="00DD43B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4" w:history="1">
              <w:r w:rsidR="00DD43B7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github.com/</w:t>
              </w:r>
              <w:proofErr w:type="spellStart"/>
              <w:r w:rsidR="00DD43B7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922D45" w:rsidRDefault="001C0658" w:rsidP="00782533">
      <w:pPr>
        <w:pStyle w:val="Heading1"/>
        <w:pBdr>
          <w:bottom w:val="double" w:sz="2" w:space="0" w:color="595959" w:themeColor="text1" w:themeTint="A6"/>
        </w:pBdr>
        <w:spacing w:before="120"/>
        <w:ind w:left="-547" w:right="-738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EDUCATION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14230" w:rsidRPr="00614230" w14:paraId="31F87311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6E1B999F" w:rsidR="006632D7" w:rsidRDefault="00042F60" w:rsidP="00042F6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Georgia Institute of Technology</w:t>
            </w:r>
            <w:r w:rsidR="0047515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– </w:t>
            </w:r>
            <w:r w:rsidR="00475151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GPA: 4.</w:t>
            </w:r>
            <w:r w:rsidR="004751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0/4.0</w:t>
            </w:r>
            <w:r w:rsidR="0047515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</w:t>
            </w:r>
            <w:r w:rsidR="00C978C6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978C6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</w:t>
            </w:r>
            <w:r w:rsidR="00C978C6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Atlanta, GA</w:t>
            </w:r>
          </w:p>
          <w:p w14:paraId="596AA6BC" w14:textId="4C4543CC" w:rsidR="00042F60" w:rsidRPr="00614230" w:rsidRDefault="00255E7F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in Computer Science</w:t>
            </w:r>
            <w:r w:rsidR="0047515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/ </w:t>
            </w:r>
            <w:r w:rsidR="006632D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Concentration in Information Internetworks &amp; Intelligenc</w:t>
            </w:r>
            <w:r w:rsidR="0047515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</w:t>
            </w:r>
            <w:r w:rsidR="006632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</w:t>
            </w:r>
            <w:r w:rsidR="006632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="00806F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May</w:t>
            </w:r>
            <w:r w:rsidR="00C978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B84E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  <w:p w14:paraId="3D2B5EE1" w14:textId="16E2746A" w:rsidR="00042F60" w:rsidRPr="00042F60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Relevant Coursework</w:t>
            </w:r>
            <w:r w:rsidR="0056553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Linear </w:t>
            </w:r>
            <w:r w:rsidR="00F053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Algebra</w:t>
            </w:r>
            <w:r w:rsidR="00E240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Data Structures &amp; Algorithms, Discrete Mathematics, Objects and Design</w:t>
            </w:r>
          </w:p>
          <w:p w14:paraId="6CC877AD" w14:textId="6B482CB7" w:rsidR="00042F60" w:rsidRPr="00042F60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Startup Exchange, Venture Capital Club,</w:t>
            </w:r>
            <w:r w:rsidR="00E240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HexLabs</w:t>
            </w:r>
            <w:proofErr w:type="spellEnd"/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40E7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GreyHat</w:t>
            </w:r>
            <w:proofErr w:type="spellEnd"/>
            <w:r w:rsidR="00C40E7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Club, </w:t>
            </w:r>
            <w:r w:rsidR="00215612" w:rsidRP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 + Social Good</w:t>
            </w:r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215612" w:rsidRP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GOALSoccer</w:t>
            </w:r>
            <w:proofErr w:type="spellEnd"/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Table Tennis Association at Georgia Tech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Grand Challenges Living Learning Community</w:t>
            </w:r>
          </w:p>
          <w:p w14:paraId="333D3F77" w14:textId="23D8E730" w:rsidR="00C978C6" w:rsidRPr="00C978C6" w:rsidRDefault="00E13020" w:rsidP="00E1302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Secaucus High School –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GPA: 4.8</w:t>
            </w:r>
            <w:r w:rsidR="00753E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/4.85                                                                                                                      </w:t>
            </w:r>
            <w:r w:rsid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Secaucus, NJ</w:t>
            </w:r>
          </w:p>
          <w:p w14:paraId="6BFAB698" w14:textId="14625C2F" w:rsidR="00E13020" w:rsidRPr="00614230" w:rsidRDefault="00C978C6" w:rsidP="00E130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STEM Academy, </w:t>
            </w:r>
            <w:r w:rsidR="00E1302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Valedictorian</w:t>
            </w:r>
            <w:r w:rsidR="00E1302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753E1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E1302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1302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</w:t>
            </w:r>
            <w:r w:rsidR="00E130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</w:t>
            </w:r>
            <w:r w:rsidR="00E1302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</w:t>
            </w:r>
            <w:r w:rsidR="006632D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 w:rsidR="006632D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3E1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E1302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Jun 2023</w:t>
            </w:r>
          </w:p>
          <w:p w14:paraId="5A095B6D" w14:textId="77777777" w:rsidR="00475151" w:rsidRDefault="00E13020" w:rsidP="00475151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30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Honors and Awards:</w:t>
            </w:r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Placed 1st in the international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SimpliHacks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High Tech Hacks Hackathon, 2nd place Advanced Math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Mathfax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Contest, 1st place Kiss Institute of Practical Robotics (KIPR) National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Botball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Competition</w:t>
            </w:r>
          </w:p>
          <w:p w14:paraId="2B31D656" w14:textId="3929E080" w:rsidR="00F240D9" w:rsidRPr="00475151" w:rsidRDefault="00F240D9" w:rsidP="00753E1C">
            <w:pPr>
              <w:pStyle w:val="ListParagraph"/>
              <w:numPr>
                <w:ilvl w:val="0"/>
                <w:numId w:val="18"/>
              </w:numPr>
              <w:spacing w:after="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40D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Activities:</w:t>
            </w:r>
            <w:r w:rsidRPr="00F240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Robotics Club, Junior State of America, Math Club, Varsity Cross Country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National Honor Society</w:t>
            </w:r>
          </w:p>
        </w:tc>
      </w:tr>
    </w:tbl>
    <w:p w14:paraId="54057942" w14:textId="47D3F974" w:rsidR="00475151" w:rsidRPr="00922D45" w:rsidRDefault="00475151" w:rsidP="00782533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120"/>
        <w:ind w:left="-547" w:right="-72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SKILLS</w:t>
      </w:r>
      <w:r w:rsid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&amp; Interests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475151" w:rsidRPr="00614230" w14:paraId="1CE7048C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909B290" w14:textId="5A262E09" w:rsidR="00147A82" w:rsidRDefault="00475151" w:rsidP="00753E1C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Programming</w:t>
            </w:r>
            <w:r w:rsidR="00E20E4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/Markup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Languages</w:t>
            </w:r>
            <w:r w:rsidR="00147A8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147A8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TypeScript</w:t>
            </w:r>
            <w:r w:rsidR="00147A8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147A8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JavaScript</w:t>
            </w:r>
            <w:r w:rsidR="00147A8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147A8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Java, Python</w:t>
            </w:r>
            <w:r w:rsidR="00147A8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R, MATLAB, C#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E20E4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HTML, CSS, SCSS, XML</w:t>
            </w:r>
          </w:p>
          <w:p w14:paraId="1F3307D6" w14:textId="5B57E599" w:rsidR="00475151" w:rsidRDefault="00475151" w:rsidP="00753E1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Frameworks</w:t>
            </w:r>
            <w:r w:rsidR="00E20E4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/Libraries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105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React</w:t>
            </w:r>
            <w:r w:rsidR="00147A8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.js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React Native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Electron</w:t>
            </w:r>
            <w:r w:rsidR="00147A8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Express.js, Django, Flask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Redux, NumPy, TensorFlow, </w:t>
            </w:r>
            <w:r w:rsidR="00E20E4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OpenCV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Tools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PostgreSQL, A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mazon Web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ervices (Cognito, EC2, S3)</w:t>
            </w:r>
            <w:r w:rsidR="005C6F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Firebase,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Jira, Figma, </w:t>
            </w:r>
            <w:r w:rsidR="00044C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Android Studio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Unity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Arduino</w:t>
            </w:r>
          </w:p>
          <w:p w14:paraId="7109B80F" w14:textId="5CFCDA12" w:rsidR="00922D45" w:rsidRPr="00922D45" w:rsidRDefault="00922D45" w:rsidP="00753E1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Interests: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Entrepreneurship, 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Full-stack engineering, </w:t>
            </w:r>
            <w:r w:rsidR="0087737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Algorithms,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Puzzle-solving, Travelling, </w:t>
            </w:r>
            <w:r w:rsidR="0087737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Snowboarding,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Hiking</w:t>
            </w:r>
            <w:r w:rsidR="00D0555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Sudoku</w:t>
            </w:r>
          </w:p>
        </w:tc>
      </w:tr>
    </w:tbl>
    <w:p w14:paraId="23631424" w14:textId="5E7D673D" w:rsidR="00126049" w:rsidRPr="00922D45" w:rsidRDefault="001C0658" w:rsidP="00782533">
      <w:pPr>
        <w:pStyle w:val="Heading1"/>
        <w:tabs>
          <w:tab w:val="left" w:pos="-540"/>
        </w:tabs>
        <w:spacing w:before="120"/>
        <w:ind w:left="-547" w:right="-738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EXPERI</w:t>
      </w:r>
      <w:r w:rsidR="00071587"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</w:t>
      </w: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14230" w:rsidRPr="00614230" w14:paraId="7D998550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626358E5" w14:textId="58BA4BBB" w:rsidR="00D978E9" w:rsidRPr="00614230" w:rsidRDefault="007F3015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Jane Street Capital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5243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Quantitative Trading Firm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185644E7" w14:textId="230CBC0F" w:rsidR="00D978E9" w:rsidRPr="00614230" w:rsidRDefault="005243DF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Academy of Math and Programming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</w:t>
            </w:r>
            <w:r w:rsidR="00AF6C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="00753E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  <w:p w14:paraId="5A9C57CE" w14:textId="7E57096D" w:rsidR="00FE75B8" w:rsidRPr="00FE75B8" w:rsidRDefault="0023090F" w:rsidP="00FE75B8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Selected as one of 77 </w:t>
            </w:r>
            <w:r w:rsidR="00AD30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nationally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rigorous 5-week program focused on </w:t>
            </w:r>
            <w:r w:rsidR="00215612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mathematical </w:t>
            </w:r>
            <w:r w:rsidR="00134B3B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data analysis</w:t>
            </w:r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="00134B3B" w:rsidRPr="00B552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programming</w:t>
            </w:r>
          </w:p>
          <w:p w14:paraId="068418CF" w14:textId="04738F11" w:rsidR="00FE75B8" w:rsidRPr="00FE75B8" w:rsidRDefault="00FE75B8" w:rsidP="00997CC2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5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trading strategies to automate market exchanges and placed 7th in Jane Street’s Electronic Trading Competition</w:t>
            </w:r>
          </w:p>
          <w:p w14:paraId="252E6274" w14:textId="26D28109" w:rsidR="004011BF" w:rsidRPr="0044385B" w:rsidRDefault="004011BF" w:rsidP="0044385B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Explored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combinatorics</w:t>
            </w: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number theory</w:t>
            </w: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Math Olympians to solve</w:t>
            </w:r>
            <w:r w:rsidR="004639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complex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linguistic and </w:t>
            </w:r>
            <w:r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game theory</w:t>
            </w:r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problems</w:t>
            </w:r>
          </w:p>
          <w:p w14:paraId="4A943035" w14:textId="67B4AEE6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Cisco Systems, Technology Cooperation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320A5060" w14:textId="26262E09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Summer Extern                                                     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 2022</w:t>
            </w:r>
          </w:p>
          <w:p w14:paraId="128323AB" w14:textId="509F8131" w:rsidR="007F3015" w:rsidRPr="00B87EBB" w:rsidRDefault="007F3015" w:rsidP="007F3015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Formulated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presented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technological solutions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using Cisco services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to issues posed in the public transportation 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sector </w:t>
            </w:r>
          </w:p>
          <w:p w14:paraId="1EA04665" w14:textId="1A45D514" w:rsidR="00B87EBB" w:rsidRPr="00B87EBB" w:rsidRDefault="00B87EBB" w:rsidP="00B87EB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cquired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certifications and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integrated understanding of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cybersecurity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IoT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552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through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various </w:t>
            </w:r>
            <w:proofErr w:type="spell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NetACAD</w:t>
            </w:r>
            <w:proofErr w:type="spellEnd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sessions</w:t>
            </w:r>
          </w:p>
          <w:p w14:paraId="4BFC1CA7" w14:textId="2817E2ED" w:rsidR="007F3015" w:rsidRPr="00614230" w:rsidRDefault="007F3015" w:rsidP="007F3015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Cultivated networking</w:t>
            </w:r>
            <w:r w:rsidR="009F1D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communication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4805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vital 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team building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skills</w:t>
            </w:r>
            <w:r w:rsidR="00D377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while interacting with influential company executives</w:t>
            </w:r>
          </w:p>
          <w:p w14:paraId="5667F919" w14:textId="11A49C03" w:rsidR="00055CEA" w:rsidRPr="00614230" w:rsidRDefault="000F57EE" w:rsidP="00055CE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Mentor</w:t>
            </w:r>
            <w:r w:rsidR="007E2A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Labs</w:t>
            </w:r>
            <w:r w:rsidR="00055CEA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C618C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Harvard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Technology Startup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(acquired)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="0071529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7E2A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C73BE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97559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04C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963D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779DD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Boston, MA</w:t>
            </w:r>
          </w:p>
          <w:p w14:paraId="794C0735" w14:textId="667C09A9" w:rsidR="000B780F" w:rsidRPr="000B780F" w:rsidRDefault="00801491" w:rsidP="000B780F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Senior Software Develope</w:t>
            </w:r>
            <w:r w:rsidR="00751D2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r                                                                                                                          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 2021 – Apr 2022</w:t>
            </w:r>
          </w:p>
          <w:p w14:paraId="727506D8" w14:textId="7F2CBE5B" w:rsidR="000B780F" w:rsidRDefault="000B780F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Delivered critical product features on the </w:t>
            </w:r>
            <w:r w:rsidR="00751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main </w:t>
            </w:r>
            <w:r w:rsidRPr="00751D2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React</w:t>
            </w:r>
            <w:r w:rsidR="00147A8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.js</w:t>
            </w:r>
            <w:r w:rsidRP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site</w:t>
            </w:r>
            <w:r w:rsidR="00751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the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Java Spring Boot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backend</w:t>
            </w:r>
            <w:r w:rsidR="00751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751D2D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PostgreSQL</w:t>
            </w:r>
            <w:r w:rsidR="00751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database</w:t>
            </w:r>
          </w:p>
          <w:p w14:paraId="4C04BCF4" w14:textId="3CA4C013" w:rsidR="00055CEA" w:rsidRPr="00614230" w:rsidRDefault="0027043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Contributed to a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cross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functional development team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w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orked on product backlog follow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B552C1" w:rsidRPr="004C08A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8053CC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gile </w:t>
            </w:r>
            <w:r w:rsid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="000F57EE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crum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methodology</w:t>
            </w:r>
          </w:p>
          <w:p w14:paraId="6CD1B295" w14:textId="465A21E7" w:rsidR="00055CEA" w:rsidRPr="00FE4019" w:rsidRDefault="00AC4458" w:rsidP="00753E1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Led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2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standup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discussed 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company’s next steps at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eam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ead </w:t>
            </w:r>
            <w:r w:rsidR="00B034DA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17435F"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helped amass 10,000</w:t>
            </w:r>
            <w:r w:rsidR="008053CC"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="0017435F"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users</w:t>
            </w:r>
            <w:r w:rsidR="00C545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globally</w:t>
            </w:r>
          </w:p>
          <w:p w14:paraId="344BCA21" w14:textId="273A7549" w:rsidR="007E2A5A" w:rsidRPr="00614230" w:rsidRDefault="007E2A5A" w:rsidP="007E2A5A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Accel Learning, Tutoring Center                       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Secaucus, NJ</w:t>
            </w:r>
          </w:p>
          <w:p w14:paraId="5A961ACB" w14:textId="35E243A4" w:rsidR="007E2A5A" w:rsidRPr="00614230" w:rsidRDefault="007E2A5A" w:rsidP="007E2A5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Python Tutor</w:t>
            </w:r>
            <w:r w:rsidRPr="00A62DC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Nov 2020 – Aug 2021</w:t>
            </w:r>
          </w:p>
          <w:p w14:paraId="4B8ED089" w14:textId="77777777" w:rsidR="007E2A5A" w:rsidRPr="00614230" w:rsidRDefault="007E2A5A" w:rsidP="007E2A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Instructed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students on the basics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programming in </w:t>
            </w:r>
            <w:r w:rsidRPr="00AA6D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 helped spark their interest in the field of computer science</w:t>
            </w:r>
          </w:p>
          <w:p w14:paraId="685CAC05" w14:textId="77777777" w:rsidR="007E2A5A" w:rsidRDefault="007E2A5A" w:rsidP="007E2A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an easy-to-understand project-based Python curriculum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designed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 high school and middle school students</w:t>
            </w:r>
          </w:p>
          <w:p w14:paraId="2B086F10" w14:textId="6DB23308" w:rsidR="007E2A5A" w:rsidRPr="007E2A5A" w:rsidRDefault="007E2A5A" w:rsidP="007E2A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2A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Taught students Python modules like </w:t>
            </w:r>
            <w:proofErr w:type="spellStart"/>
            <w:r w:rsidRPr="00AA6D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PyGame</w:t>
            </w:r>
            <w:proofErr w:type="spellEnd"/>
            <w:r w:rsidRPr="007E2A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Pr="00AA6D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Matplotlib</w:t>
            </w:r>
            <w:r w:rsidRPr="007E2A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to create various games and complex physics simulations</w:t>
            </w:r>
          </w:p>
        </w:tc>
      </w:tr>
    </w:tbl>
    <w:p w14:paraId="39E7FA27" w14:textId="3EA1D623" w:rsidR="00435EAA" w:rsidRPr="00922D45" w:rsidRDefault="00435EAA" w:rsidP="00782533">
      <w:pPr>
        <w:pStyle w:val="Heading1"/>
        <w:spacing w:before="12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PROJECTS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14230" w:rsidRPr="00614230" w14:paraId="2C8DC4B9" w14:textId="77777777" w:rsidTr="00F2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9"/>
          <w:tblHeader/>
        </w:trPr>
        <w:tc>
          <w:tcPr>
            <w:tcW w:w="5000" w:type="pct"/>
          </w:tcPr>
          <w:p w14:paraId="5ACC957D" w14:textId="67F49106" w:rsidR="0092008E" w:rsidRPr="00044CC6" w:rsidRDefault="0092008E" w:rsidP="0092008E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Munch                                                                                                 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</w:t>
            </w:r>
            <w:r w:rsidRPr="004513FB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 xml:space="preserve">   </w:t>
            </w:r>
            <w:r w:rsidRPr="00D86C6A">
              <w:t xml:space="preserve">                   </w:t>
            </w:r>
            <w:r>
              <w:t xml:space="preserve">        </w:t>
            </w:r>
            <w:r w:rsidRPr="00D86C6A">
              <w:t xml:space="preserve">        </w:t>
            </w:r>
            <w:r w:rsidR="001B5763">
              <w:t xml:space="preserve">           </w:t>
            </w:r>
            <w:r w:rsidRPr="00D86C6A">
              <w:t xml:space="preserve">      </w:t>
            </w:r>
            <w:hyperlink r:id="rId15" w:history="1">
              <w:r w:rsidR="001B5763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https://joinmunch.app</w:t>
              </w:r>
            </w:hyperlink>
            <w:r w:rsidR="00044CC6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Native, </w:t>
            </w:r>
            <w:r w:rsidR="005C6F4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Redux, </w:t>
            </w:r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AWS (Cognito, EC2, S3), </w:t>
            </w:r>
            <w:r w:rsidR="00044C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PostgreSQL, </w:t>
            </w:r>
            <w:proofErr w:type="spellStart"/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GraphQL</w:t>
            </w:r>
            <w:proofErr w:type="spellEnd"/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</w:t>
            </w:r>
            <w:r w:rsidR="00044C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TypeScript, React</w:t>
            </w:r>
            <w:r w:rsidR="00147A8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46727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js</w:t>
            </w:r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 Firebase</w:t>
            </w:r>
            <w:r w:rsidR="005C6F4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</w:t>
            </w:r>
            <w:r w:rsidR="0010402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C6F4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E2A5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C6F4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</w:t>
            </w:r>
            <w:r w:rsidR="007424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Oct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="007424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7424C6" w:rsidRP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Present</w:t>
            </w:r>
          </w:p>
          <w:p w14:paraId="23718A9F" w14:textId="29D8B0BB" w:rsidR="00743CF4" w:rsidRPr="00743CF4" w:rsidRDefault="00743CF4" w:rsidP="0092008E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43CF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 social </w:t>
            </w:r>
            <w:r w:rsidR="007732E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culinary hub</w:t>
            </w:r>
            <w:r w:rsidRPr="00743CF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for college students</w:t>
            </w:r>
            <w:r w:rsidRPr="00743CF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to buy</w:t>
            </w:r>
            <w:r w:rsidR="005C6F4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sell </w:t>
            </w:r>
            <w:r w:rsidR="007732E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homecooked</w:t>
            </w:r>
            <w:r w:rsidRPr="00743CF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meals</w:t>
            </w:r>
            <w:r w:rsidR="005C6F4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Pr="00743CF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discover recipes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created by other students</w:t>
            </w:r>
          </w:p>
          <w:p w14:paraId="46310C27" w14:textId="1ECABBC2" w:rsidR="0092008E" w:rsidRPr="0092008E" w:rsidRDefault="00EF407B" w:rsidP="00753E1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Developed </w:t>
            </w:r>
            <w:r w:rsidR="005C6F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cross-platform mobile application with </w:t>
            </w:r>
            <w:r w:rsidR="005C6F43"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cached state-managemen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5C6F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scalable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persistent data storage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a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gateway authentication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layer using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relational database systems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Prisma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</w:t>
            </w:r>
            <w:r w:rsidRPr="00EF4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bject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EF4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elational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Pr="00EF4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AWS services</w:t>
            </w:r>
          </w:p>
          <w:p w14:paraId="706A9398" w14:textId="7CA7F270" w:rsidR="00A61102" w:rsidRPr="00044CC6" w:rsidRDefault="00A61102" w:rsidP="00A61102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Tutor </w:t>
            </w:r>
            <w:r w:rsidRPr="00D86C6A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Connec</w:t>
            </w:r>
            <w:r w:rsidR="0092008E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t</w:t>
            </w:r>
            <w:r w:rsidR="0092008E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                                    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</w:t>
            </w:r>
            <w:r w:rsidR="004513FB" w:rsidRPr="004513FB">
              <w:rPr>
                <w:color w:val="0D0D0D" w:themeColor="text1" w:themeTint="F2"/>
              </w:rPr>
              <w:t xml:space="preserve"> </w:t>
            </w:r>
            <w:r w:rsidR="00D86C6A">
              <w:rPr>
                <w:color w:val="0D0D0D" w:themeColor="text1" w:themeTint="F2"/>
              </w:rPr>
              <w:t xml:space="preserve">   </w:t>
            </w:r>
            <w:r w:rsidR="004513FB" w:rsidRPr="00D86C6A">
              <w:t xml:space="preserve">                </w:t>
            </w:r>
            <w:r w:rsidR="00D86C6A" w:rsidRPr="00D86C6A">
              <w:t xml:space="preserve">   </w:t>
            </w:r>
            <w:r w:rsidR="00126634">
              <w:t xml:space="preserve">      </w:t>
            </w:r>
            <w:r w:rsidR="0028048F">
              <w:t xml:space="preserve">      </w:t>
            </w:r>
            <w:r w:rsidR="00126634">
              <w:t xml:space="preserve">  </w:t>
            </w:r>
            <w:r w:rsidR="00D86C6A" w:rsidRPr="00D86C6A">
              <w:t xml:space="preserve"> </w:t>
            </w:r>
            <w:r w:rsidR="004513FB" w:rsidRPr="00D86C6A">
              <w:t xml:space="preserve">            </w:t>
            </w:r>
            <w:r w:rsidRPr="00D86C6A">
              <w:t xml:space="preserve"> </w:t>
            </w:r>
            <w:hyperlink r:id="rId16" w:history="1">
              <w:r w:rsidR="004513FB" w:rsidRPr="0021561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https://tutorconnect.sboe.org</w:t>
              </w:r>
            </w:hyperlink>
            <w:r w:rsidR="00044CC6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br/>
            </w:r>
            <w:r w:rsidR="0028048F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147A8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.js</w:t>
            </w:r>
            <w:r w:rsidR="0028048F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 Firebase</w:t>
            </w:r>
            <w:r w:rsidR="0028048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4513FB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TypeScript, JavaScript, HTML, CSS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</w:t>
            </w:r>
            <w:r w:rsidR="002804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F90E9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  <w:p w14:paraId="0A70D653" w14:textId="6E524A04" w:rsidR="00FE7B67" w:rsidRPr="00FE7B67" w:rsidRDefault="00FE7B67" w:rsidP="00A6110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 </w:t>
            </w:r>
            <w:r w:rsidR="00AC269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cloud-based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networking platform to connect </w:t>
            </w:r>
            <w:r w:rsidR="00AC269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students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with verified tutors</w:t>
            </w:r>
            <w:r w:rsidR="00AC2698" w:rsidRPr="00AC269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AC269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within </w:t>
            </w:r>
            <w:r w:rsidR="00C144C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 Secaucus Board of Education</w:t>
            </w:r>
          </w:p>
          <w:p w14:paraId="06F42CE2" w14:textId="26521E3F" w:rsidR="00A61102" w:rsidRPr="00427003" w:rsidRDefault="00F240D9" w:rsidP="00753E1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Designed and implemented a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site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with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student dashboard 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(for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search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connect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listed tutors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 tutor dashboard 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for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mana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ging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tutor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listing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 and connections)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an admin dashboard 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 allow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invited administrators to manage user permissions, verify tutors, and track tutoring progress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C144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sed by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over 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500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students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60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verified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tutors</w:t>
            </w:r>
          </w:p>
          <w:p w14:paraId="7C7496AC" w14:textId="523EA932" w:rsidR="002729E7" w:rsidRPr="00044CC6" w:rsidRDefault="003A255B" w:rsidP="002729E7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single"/>
              </w:rPr>
            </w:pPr>
            <w:proofErr w:type="spellStart"/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Tileshift</w:t>
            </w:r>
            <w:proofErr w:type="spellEnd"/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</w:t>
            </w:r>
            <w:r w:rsidR="00D86C6A" w:rsidRP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05756A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                         </w:t>
            </w:r>
            <w:r w:rsidR="00126634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</w:t>
            </w:r>
            <w:hyperlink r:id="rId17" w:history="1">
              <w:r w:rsidR="004513FB" w:rsidRPr="0021561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https://tileshiftgame.com</w:t>
              </w:r>
            </w:hyperlink>
            <w:r w:rsidR="00044CC6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br/>
            </w:r>
            <w:r w:rsidR="00044C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147A8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.js</w:t>
            </w:r>
            <w:r w:rsidR="00044C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28048F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Firebase</w:t>
            </w:r>
            <w:r w:rsidR="0028048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93733F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TypeScript, </w:t>
            </w:r>
            <w:r w:rsidR="002729E7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JavaScript, HTML, CSS</w:t>
            </w:r>
            <w:r w:rsidR="0028048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FB476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05756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044C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5756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 2021 – Jan 2022</w:t>
            </w:r>
          </w:p>
          <w:p w14:paraId="16B54EC0" w14:textId="500ABF0E" w:rsidR="002729E7" w:rsidRPr="00614230" w:rsidRDefault="002729E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 </w:t>
            </w:r>
            <w:r w:rsidR="00103E5E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web-based </w:t>
            </w:r>
            <w:r w:rsidR="008C0CCA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word </w:t>
            </w:r>
            <w:r w:rsidR="0092013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puzzle </w:t>
            </w:r>
            <w:r w:rsidR="0099408B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game</w:t>
            </w:r>
            <w:r w:rsidR="0099408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9192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which players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must</w:t>
            </w:r>
            <w:r w:rsidR="005F3E2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vertically align lettered tiles to spell words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with limited moves</w:t>
            </w:r>
          </w:p>
          <w:p w14:paraId="1D8904E7" w14:textId="53B5151D" w:rsidR="0027025A" w:rsidRPr="0028048F" w:rsidRDefault="00F240D9" w:rsidP="0028048F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Developed a </w:t>
            </w:r>
            <w:r w:rsidR="00497E9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site </w:t>
            </w:r>
            <w:r w:rsidR="004C2DA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automatically generates </w:t>
            </w:r>
            <w:r w:rsidR="00831CE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 w:rsidR="001A230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unique 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puzzle daily and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has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gained </w:t>
            </w:r>
            <w:r w:rsidR="00B472A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over 125,000 hits </w:t>
            </w:r>
            <w:r w:rsidR="00C07FA7" w:rsidRPr="006F14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 Reddit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an estimated </w:t>
            </w:r>
            <w:r w:rsidR="00C037D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410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421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players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across 3</w:t>
            </w:r>
            <w:r w:rsidR="005A131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different continents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average engagement time of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 minutes and 40 seconds</w:t>
            </w:r>
            <w:r w:rsidR="00AC26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per user</w:t>
            </w:r>
          </w:p>
        </w:tc>
      </w:tr>
    </w:tbl>
    <w:p w14:paraId="7062B4D0" w14:textId="77777777" w:rsidR="00260D3F" w:rsidRPr="00614230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14230" w:rsidSect="002D5436">
      <w:footerReference w:type="default" r:id="rId18"/>
      <w:pgSz w:w="12240" w:h="15840"/>
      <w:pgMar w:top="45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F9DF1" w14:textId="77777777" w:rsidR="002D5436" w:rsidRDefault="002D5436">
      <w:pPr>
        <w:spacing w:after="0"/>
      </w:pPr>
      <w:r>
        <w:separator/>
      </w:r>
    </w:p>
    <w:p w14:paraId="08CAEF63" w14:textId="77777777" w:rsidR="002D5436" w:rsidRDefault="002D5436"/>
  </w:endnote>
  <w:endnote w:type="continuationSeparator" w:id="0">
    <w:p w14:paraId="12ADCA36" w14:textId="77777777" w:rsidR="002D5436" w:rsidRDefault="002D5436">
      <w:pPr>
        <w:spacing w:after="0"/>
      </w:pPr>
      <w:r>
        <w:continuationSeparator/>
      </w:r>
    </w:p>
    <w:p w14:paraId="30333FAD" w14:textId="77777777" w:rsidR="002D5436" w:rsidRDefault="002D5436"/>
  </w:endnote>
  <w:endnote w:type="continuationNotice" w:id="1">
    <w:p w14:paraId="676C419A" w14:textId="77777777" w:rsidR="002D5436" w:rsidRDefault="002D543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E6D9E" w14:textId="77777777" w:rsidR="002D5436" w:rsidRDefault="002D5436">
      <w:pPr>
        <w:spacing w:after="0"/>
      </w:pPr>
      <w:r>
        <w:separator/>
      </w:r>
    </w:p>
    <w:p w14:paraId="7B303CEF" w14:textId="77777777" w:rsidR="002D5436" w:rsidRDefault="002D5436"/>
  </w:footnote>
  <w:footnote w:type="continuationSeparator" w:id="0">
    <w:p w14:paraId="504651F7" w14:textId="77777777" w:rsidR="002D5436" w:rsidRDefault="002D5436">
      <w:pPr>
        <w:spacing w:after="0"/>
      </w:pPr>
      <w:r>
        <w:continuationSeparator/>
      </w:r>
    </w:p>
    <w:p w14:paraId="34C36253" w14:textId="77777777" w:rsidR="002D5436" w:rsidRDefault="002D5436"/>
  </w:footnote>
  <w:footnote w:type="continuationNotice" w:id="1">
    <w:p w14:paraId="7B5702D8" w14:textId="77777777" w:rsidR="002D5436" w:rsidRDefault="002D543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F0ED5"/>
    <w:rsid w:val="000F2762"/>
    <w:rsid w:val="000F4399"/>
    <w:rsid w:val="000F57EE"/>
    <w:rsid w:val="000F61F7"/>
    <w:rsid w:val="000F6D54"/>
    <w:rsid w:val="00103E5E"/>
    <w:rsid w:val="00104020"/>
    <w:rsid w:val="00105589"/>
    <w:rsid w:val="00107400"/>
    <w:rsid w:val="00111C28"/>
    <w:rsid w:val="00122471"/>
    <w:rsid w:val="00124CE7"/>
    <w:rsid w:val="00126049"/>
    <w:rsid w:val="00126634"/>
    <w:rsid w:val="0013231D"/>
    <w:rsid w:val="00134B3B"/>
    <w:rsid w:val="0014523F"/>
    <w:rsid w:val="00147A82"/>
    <w:rsid w:val="0015001D"/>
    <w:rsid w:val="00153036"/>
    <w:rsid w:val="0017435F"/>
    <w:rsid w:val="00186FFD"/>
    <w:rsid w:val="00190A31"/>
    <w:rsid w:val="00193EDF"/>
    <w:rsid w:val="00195F7D"/>
    <w:rsid w:val="00196DD9"/>
    <w:rsid w:val="001A1E82"/>
    <w:rsid w:val="001A2305"/>
    <w:rsid w:val="001B5763"/>
    <w:rsid w:val="001C0658"/>
    <w:rsid w:val="001D7AD2"/>
    <w:rsid w:val="001E33BE"/>
    <w:rsid w:val="001E68A8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8048F"/>
    <w:rsid w:val="00286365"/>
    <w:rsid w:val="002925AE"/>
    <w:rsid w:val="00292EA5"/>
    <w:rsid w:val="002A323F"/>
    <w:rsid w:val="002A613D"/>
    <w:rsid w:val="002C64E2"/>
    <w:rsid w:val="002D5436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5CCE"/>
    <w:rsid w:val="00352CD1"/>
    <w:rsid w:val="00357DA4"/>
    <w:rsid w:val="00364252"/>
    <w:rsid w:val="0037679C"/>
    <w:rsid w:val="00377CD5"/>
    <w:rsid w:val="00381534"/>
    <w:rsid w:val="0038473C"/>
    <w:rsid w:val="00384EC8"/>
    <w:rsid w:val="003A0196"/>
    <w:rsid w:val="003A255B"/>
    <w:rsid w:val="003A53DC"/>
    <w:rsid w:val="003A747A"/>
    <w:rsid w:val="003C5C72"/>
    <w:rsid w:val="003D396D"/>
    <w:rsid w:val="003D4931"/>
    <w:rsid w:val="003D4B09"/>
    <w:rsid w:val="003D5E18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5EAA"/>
    <w:rsid w:val="00443192"/>
    <w:rsid w:val="0044385B"/>
    <w:rsid w:val="00445199"/>
    <w:rsid w:val="004513FB"/>
    <w:rsid w:val="00462713"/>
    <w:rsid w:val="004639C7"/>
    <w:rsid w:val="0046467B"/>
    <w:rsid w:val="00467277"/>
    <w:rsid w:val="00475151"/>
    <w:rsid w:val="00475421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63D1"/>
    <w:rsid w:val="004C08A2"/>
    <w:rsid w:val="004C2DAE"/>
    <w:rsid w:val="004D6272"/>
    <w:rsid w:val="004F08E9"/>
    <w:rsid w:val="004F0FFE"/>
    <w:rsid w:val="004F5977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46EBB"/>
    <w:rsid w:val="00561FBC"/>
    <w:rsid w:val="0056553C"/>
    <w:rsid w:val="00566E7F"/>
    <w:rsid w:val="00570EB9"/>
    <w:rsid w:val="0058393F"/>
    <w:rsid w:val="00585D87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E1CFF"/>
    <w:rsid w:val="005E3E3F"/>
    <w:rsid w:val="005E6691"/>
    <w:rsid w:val="005F0703"/>
    <w:rsid w:val="005F3E2C"/>
    <w:rsid w:val="00610522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6115F"/>
    <w:rsid w:val="006632D7"/>
    <w:rsid w:val="006858F3"/>
    <w:rsid w:val="00686370"/>
    <w:rsid w:val="00691C2B"/>
    <w:rsid w:val="00693B17"/>
    <w:rsid w:val="00696E0F"/>
    <w:rsid w:val="00697DF0"/>
    <w:rsid w:val="006A27EF"/>
    <w:rsid w:val="006A34C0"/>
    <w:rsid w:val="006A5FA8"/>
    <w:rsid w:val="006A7014"/>
    <w:rsid w:val="006B4CB2"/>
    <w:rsid w:val="006B6CB4"/>
    <w:rsid w:val="006C0B74"/>
    <w:rsid w:val="006C283A"/>
    <w:rsid w:val="006D2FE6"/>
    <w:rsid w:val="006E2646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E5C"/>
    <w:rsid w:val="00801491"/>
    <w:rsid w:val="008053CC"/>
    <w:rsid w:val="00806F34"/>
    <w:rsid w:val="00812C2B"/>
    <w:rsid w:val="0081645F"/>
    <w:rsid w:val="008239D9"/>
    <w:rsid w:val="00831CEC"/>
    <w:rsid w:val="00832B31"/>
    <w:rsid w:val="00833694"/>
    <w:rsid w:val="00843164"/>
    <w:rsid w:val="00844D3D"/>
    <w:rsid w:val="00854E7D"/>
    <w:rsid w:val="008551F7"/>
    <w:rsid w:val="008564DF"/>
    <w:rsid w:val="00861AF1"/>
    <w:rsid w:val="00862F75"/>
    <w:rsid w:val="00864060"/>
    <w:rsid w:val="00872BF7"/>
    <w:rsid w:val="0087704F"/>
    <w:rsid w:val="00877370"/>
    <w:rsid w:val="00882FC2"/>
    <w:rsid w:val="008831E3"/>
    <w:rsid w:val="0089081A"/>
    <w:rsid w:val="00891C0C"/>
    <w:rsid w:val="00891E82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33EF8"/>
    <w:rsid w:val="00A44D50"/>
    <w:rsid w:val="00A540CE"/>
    <w:rsid w:val="00A55BEE"/>
    <w:rsid w:val="00A57CFB"/>
    <w:rsid w:val="00A61102"/>
    <w:rsid w:val="00A62DCA"/>
    <w:rsid w:val="00A63868"/>
    <w:rsid w:val="00A65A8E"/>
    <w:rsid w:val="00A734A8"/>
    <w:rsid w:val="00A76AA4"/>
    <w:rsid w:val="00A77436"/>
    <w:rsid w:val="00A77C49"/>
    <w:rsid w:val="00A81DBB"/>
    <w:rsid w:val="00A82DCC"/>
    <w:rsid w:val="00A86F88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F6C37"/>
    <w:rsid w:val="00B034DA"/>
    <w:rsid w:val="00B23FAA"/>
    <w:rsid w:val="00B26277"/>
    <w:rsid w:val="00B27C82"/>
    <w:rsid w:val="00B3295F"/>
    <w:rsid w:val="00B35181"/>
    <w:rsid w:val="00B40934"/>
    <w:rsid w:val="00B46523"/>
    <w:rsid w:val="00B472A0"/>
    <w:rsid w:val="00B552C1"/>
    <w:rsid w:val="00B56BA1"/>
    <w:rsid w:val="00B64063"/>
    <w:rsid w:val="00B66AE0"/>
    <w:rsid w:val="00B71A79"/>
    <w:rsid w:val="00B744E1"/>
    <w:rsid w:val="00B84E2A"/>
    <w:rsid w:val="00B86B21"/>
    <w:rsid w:val="00B87EBB"/>
    <w:rsid w:val="00B93E60"/>
    <w:rsid w:val="00B9773F"/>
    <w:rsid w:val="00BA0A64"/>
    <w:rsid w:val="00BA4357"/>
    <w:rsid w:val="00BC1E0A"/>
    <w:rsid w:val="00BC1FF8"/>
    <w:rsid w:val="00BC28FC"/>
    <w:rsid w:val="00BC3D13"/>
    <w:rsid w:val="00BC3DEE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7380"/>
    <w:rsid w:val="00C33255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978C6"/>
    <w:rsid w:val="00CB77D5"/>
    <w:rsid w:val="00CC05D9"/>
    <w:rsid w:val="00CD349E"/>
    <w:rsid w:val="00CD47F7"/>
    <w:rsid w:val="00CD7582"/>
    <w:rsid w:val="00CF1156"/>
    <w:rsid w:val="00CF29F0"/>
    <w:rsid w:val="00D0020C"/>
    <w:rsid w:val="00D0555C"/>
    <w:rsid w:val="00D06E8C"/>
    <w:rsid w:val="00D1102F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52B5"/>
    <w:rsid w:val="00D76DC7"/>
    <w:rsid w:val="00D814EF"/>
    <w:rsid w:val="00D81F4E"/>
    <w:rsid w:val="00D85733"/>
    <w:rsid w:val="00D86C6A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F1288"/>
    <w:rsid w:val="00DF30E9"/>
    <w:rsid w:val="00DF46FC"/>
    <w:rsid w:val="00DF5727"/>
    <w:rsid w:val="00DF721D"/>
    <w:rsid w:val="00E006C5"/>
    <w:rsid w:val="00E04B32"/>
    <w:rsid w:val="00E07672"/>
    <w:rsid w:val="00E13020"/>
    <w:rsid w:val="00E152CB"/>
    <w:rsid w:val="00E20E4E"/>
    <w:rsid w:val="00E2401C"/>
    <w:rsid w:val="00E24997"/>
    <w:rsid w:val="00E2595E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7827"/>
    <w:rsid w:val="00EA5BA5"/>
    <w:rsid w:val="00EB05A0"/>
    <w:rsid w:val="00EB0D26"/>
    <w:rsid w:val="00EB30CE"/>
    <w:rsid w:val="00EB3E5F"/>
    <w:rsid w:val="00EB607D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7CB5"/>
    <w:rsid w:val="00FA14CF"/>
    <w:rsid w:val="00FA18AC"/>
    <w:rsid w:val="00FA6C7C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C9A0B9D1-420D-412D-A824-9AAEFB99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hyperlink" Target="https://tileshiftgam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3031</TotalTime>
  <Pages>1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Krushay Bhavsar</dc:creator>
  <cp:lastModifiedBy>Bhavsar, Krushay A</cp:lastModifiedBy>
  <cp:revision>23</cp:revision>
  <cp:lastPrinted>2024-02-19T04:01:00Z</cp:lastPrinted>
  <dcterms:created xsi:type="dcterms:W3CDTF">2023-09-06T20:19:00Z</dcterms:created>
  <dcterms:modified xsi:type="dcterms:W3CDTF">2024-03-13T16:52:00Z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