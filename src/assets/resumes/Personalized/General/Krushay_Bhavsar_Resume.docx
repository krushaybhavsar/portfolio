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D367ED">
      <w:pPr>
        <w:pStyle w:val="Heading1"/>
        <w:pBdr>
          <w:bottom w:val="double" w:sz="2" w:space="0" w:color="595959" w:themeColor="text1" w:themeTint="A6"/>
        </w:pBdr>
        <w:spacing w:before="4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29DBD20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GPA: </w:t>
            </w:r>
            <w:r w:rsidR="0002552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</w:t>
            </w:r>
            <w:r w:rsidR="0002552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95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/4.</w:t>
            </w:r>
            <w:r w:rsidR="0002552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Faculty Honors</w:t>
            </w:r>
            <w:r w:rsidR="00A910D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5C575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</w:t>
            </w:r>
            <w:r w:rsidR="008D2A1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34788768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AB68C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Cybersecurity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AB68C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4E234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1C89325A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AB68CF" w:rsidRP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Systems &amp; Networks,</w:t>
            </w:r>
            <w:r w:rsidR="00AB68CF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0590D9B3" w:rsidR="00F240D9" w:rsidRPr="00653C3B" w:rsidRDefault="00042F60" w:rsidP="00D367ED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</w:t>
            </w:r>
            <w:r w:rsidR="00D814ED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GT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Experimental Rocketr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Outdoor </w:t>
            </w:r>
            <w:proofErr w:type="gramStart"/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Recreation @</w:t>
            </w:r>
            <w:proofErr w:type="gramEnd"/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GT Bikepacking Staff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D367ED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4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33DF86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="00AA3D3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Google </w:t>
            </w:r>
            <w:r w:rsidR="00ED60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Guice, </w:t>
            </w:r>
            <w:r w:rsidR="00AA3D3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Google </w:t>
            </w:r>
            <w:r w:rsidR="00ED60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Guava,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JUnit5,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Django, Flask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Redux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805D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D367ED">
      <w:pPr>
        <w:pStyle w:val="Heading1"/>
        <w:tabs>
          <w:tab w:val="left" w:pos="-540"/>
        </w:tabs>
        <w:spacing w:before="4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9535078" w14:textId="4D6B2490" w:rsidR="005905B1" w:rsidRPr="00653C3B" w:rsidRDefault="005905B1" w:rsidP="005905B1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Wealthfront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Automated Investing Firm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Palo Alto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</w:t>
            </w:r>
          </w:p>
          <w:p w14:paraId="6C42FE28" w14:textId="3F13A52A" w:rsidR="005905B1" w:rsidRPr="00535413" w:rsidRDefault="005905B1" w:rsidP="005905B1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Backend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Software Engineer Intern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5905B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Trading </w:t>
            </w:r>
            <w:r w:rsidR="009E2AE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Infrastructure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9E2AE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38401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</w:t>
            </w:r>
            <w:r w:rsidR="009E2AE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D814E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</w:t>
            </w:r>
            <w:r w:rsidR="0053541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3541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– </w:t>
            </w:r>
            <w:r w:rsidR="0053541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69219705" w14:textId="3DD973AB" w:rsidR="00AA3D33" w:rsidRPr="00AA3D33" w:rsidRDefault="004D5256" w:rsidP="00D367ED">
            <w:pPr>
              <w:pStyle w:val="ListParagraph"/>
              <w:numPr>
                <w:ilvl w:val="0"/>
                <w:numId w:val="23"/>
              </w:numPr>
              <w:spacing w:after="40"/>
              <w:ind w:left="417" w:hanging="187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4D5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Undergoing onboarding and contributing to internal tools using </w:t>
            </w:r>
            <w:r w:rsidRPr="004D525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Java, JUnit 5, Hibernate, MariaDB, Google Guice, and Guava</w:t>
            </w:r>
          </w:p>
          <w:p w14:paraId="5C41AB0F" w14:textId="3D4593D9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36929E49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4282918C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React.js,</w:t>
            </w:r>
            <w:r w:rsid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D367ED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75DADB71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477E4B1E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Academy of Math and Programming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Fellow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5905B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D367ED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73775BBA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Software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Engineer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4637203F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React.js,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4805D9" w:rsidRP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Java Spring,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D367ED">
      <w:pPr>
        <w:pStyle w:val="Heading1"/>
        <w:spacing w:before="4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36D0681C" w14:textId="299B4C2A" w:rsidR="00F1355C" w:rsidRPr="00E05365" w:rsidRDefault="00C128F7" w:rsidP="00F1355C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Mission Control Software,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</w:t>
            </w:r>
          </w:p>
          <w:p w14:paraId="7436C7DF" w14:textId="77777777" w:rsidR="00F1355C" w:rsidRPr="00EE5D87" w:rsidRDefault="00F1355C" w:rsidP="00F1355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Controller Area Network Protocol 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CAN)   </w:t>
            </w:r>
            <w:proofErr w:type="gramEnd"/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1BCE9C3C" w14:textId="48FBB7C2" w:rsidR="00F1355C" w:rsidRPr="00F1355C" w:rsidRDefault="00F1355C" w:rsidP="00F1355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low-latency backend systems integrated with Featherweight altimeters for real-time rocket telemetry analysis, along with a data visualization dashboard for the Ground Systems Team at </w:t>
            </w:r>
            <w:r w:rsidRPr="00F1355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Georgia Tech Experimental Rocketry (GTXR) Club</w:t>
            </w:r>
          </w:p>
          <w:p w14:paraId="749E9DB6" w14:textId="17753440" w:rsidR="00F1355C" w:rsidRPr="00EE5D87" w:rsidRDefault="00F1355C" w:rsidP="00D367ED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the Controller Area Network (CAN) Protocol using the STM32H7 hardware abstraction layer to ensure high-speed communication with flight systems as a core member of the Avionics Team</w:t>
            </w:r>
          </w:p>
          <w:p w14:paraId="6C8D119F" w14:textId="1B1FE858" w:rsidR="00235B37" w:rsidRPr="00C75808" w:rsidRDefault="00235B37" w:rsidP="00235B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5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</w:t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TypeScript, JavaScript, HTML, CSS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Firebase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7AE9E251" w14:textId="77777777" w:rsidR="00235B37" w:rsidRPr="00EE5D8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3D0DBC2B" w14:textId="0090D08A" w:rsidR="00235B37" w:rsidRPr="000338D0" w:rsidRDefault="00235B37" w:rsidP="00D367ED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</w:t>
            </w:r>
            <w:r w:rsidR="00E7468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implemented</w:t>
            </w:r>
            <w:r w:rsidR="00E74684" w:rsidRPr="00E7468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 platform with student, tutor, and admin dashboards to enable search/filtering, manage listings, track tutoring progress, and control permissions; used daily by 500+ students and 60+ verified tutors</w:t>
            </w:r>
          </w:p>
          <w:p w14:paraId="626526E7" w14:textId="77777777" w:rsidR="000338D0" w:rsidRPr="00EE5D87" w:rsidRDefault="000338D0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Signslate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6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5D924DD9" w14:textId="61B62E43" w:rsidR="000338D0" w:rsidRDefault="00BC1332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C133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Python, Flask, 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0338D0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4B79E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Deep Learning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Web Scraping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C916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2021</w:t>
            </w:r>
          </w:p>
          <w:p w14:paraId="1CC71F82" w14:textId="444BCCE9" w:rsidR="004B79E9" w:rsidRDefault="000338D0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real-time translation web application that translates </w:t>
            </w:r>
            <w:r w:rsidRP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Sign Language (ASL)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English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vice versa using deep learning and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web-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scraping techniques on a Flask backend server and React.js frontend</w:t>
            </w:r>
          </w:p>
          <w:p w14:paraId="4C8525DE" w14:textId="3F5AE31A" w:rsidR="000338D0" w:rsidRDefault="004B79E9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Used a pretrained 3D CNN and REST APIs to translate ASL video gestures input by the users to English words</w:t>
            </w:r>
          </w:p>
          <w:p w14:paraId="45E88C5E" w14:textId="349D7095" w:rsidR="000338D0" w:rsidRPr="000338D0" w:rsidRDefault="00BA6DE9" w:rsidP="00D367ED">
            <w:pPr>
              <w:pStyle w:val="ListParagraph"/>
              <w:numPr>
                <w:ilvl w:val="0"/>
                <w:numId w:val="21"/>
              </w:numPr>
              <w:spacing w:after="40"/>
              <w:ind w:left="417" w:hanging="187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Awarded </w:t>
            </w:r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at the </w:t>
            </w:r>
            <w:proofErr w:type="spellStart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(200+ participants) and </w:t>
            </w:r>
            <w:proofErr w:type="gramStart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</w:t>
            </w:r>
            <w:proofErr w:type="gramEnd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Hacks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(100+ participants)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789AA354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2x Wolfram Alpha Award Winner,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lace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KIPR Robotics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D814ED">
      <w:footerReference w:type="default" r:id="rId17"/>
      <w:pgSz w:w="12240" w:h="15840"/>
      <w:pgMar w:top="27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CDA55" w14:textId="77777777" w:rsidR="00D35C6F" w:rsidRDefault="00D35C6F">
      <w:pPr>
        <w:spacing w:after="0"/>
      </w:pPr>
      <w:r>
        <w:separator/>
      </w:r>
    </w:p>
    <w:p w14:paraId="0380DE44" w14:textId="77777777" w:rsidR="00D35C6F" w:rsidRDefault="00D35C6F"/>
  </w:endnote>
  <w:endnote w:type="continuationSeparator" w:id="0">
    <w:p w14:paraId="5B8238B6" w14:textId="77777777" w:rsidR="00D35C6F" w:rsidRDefault="00D35C6F">
      <w:pPr>
        <w:spacing w:after="0"/>
      </w:pPr>
      <w:r>
        <w:continuationSeparator/>
      </w:r>
    </w:p>
    <w:p w14:paraId="2DC69854" w14:textId="77777777" w:rsidR="00D35C6F" w:rsidRDefault="00D35C6F"/>
  </w:endnote>
  <w:endnote w:type="continuationNotice" w:id="1">
    <w:p w14:paraId="3048C64D" w14:textId="77777777" w:rsidR="00D35C6F" w:rsidRDefault="00D35C6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AFD43" w14:textId="77777777" w:rsidR="00D35C6F" w:rsidRDefault="00D35C6F">
      <w:pPr>
        <w:spacing w:after="0"/>
      </w:pPr>
      <w:r>
        <w:separator/>
      </w:r>
    </w:p>
    <w:p w14:paraId="0E52CD08" w14:textId="77777777" w:rsidR="00D35C6F" w:rsidRDefault="00D35C6F"/>
  </w:footnote>
  <w:footnote w:type="continuationSeparator" w:id="0">
    <w:p w14:paraId="5517C835" w14:textId="77777777" w:rsidR="00D35C6F" w:rsidRDefault="00D35C6F">
      <w:pPr>
        <w:spacing w:after="0"/>
      </w:pPr>
      <w:r>
        <w:continuationSeparator/>
      </w:r>
    </w:p>
    <w:p w14:paraId="0C688D19" w14:textId="77777777" w:rsidR="00D35C6F" w:rsidRDefault="00D35C6F"/>
  </w:footnote>
  <w:footnote w:type="continuationNotice" w:id="1">
    <w:p w14:paraId="01292AC8" w14:textId="77777777" w:rsidR="00D35C6F" w:rsidRDefault="00D35C6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962626"/>
    <w:multiLevelType w:val="hybridMultilevel"/>
    <w:tmpl w:val="866C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1A304B71"/>
    <w:multiLevelType w:val="hybridMultilevel"/>
    <w:tmpl w:val="FD0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9" w15:restartNumberingAfterBreak="0">
    <w:nsid w:val="794B0154"/>
    <w:multiLevelType w:val="hybridMultilevel"/>
    <w:tmpl w:val="2BCA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7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4"/>
  </w:num>
  <w:num w:numId="16" w16cid:durableId="94643572">
    <w:abstractNumId w:val="15"/>
  </w:num>
  <w:num w:numId="17" w16cid:durableId="231041549">
    <w:abstractNumId w:val="16"/>
  </w:num>
  <w:num w:numId="18" w16cid:durableId="1463115734">
    <w:abstractNumId w:val="18"/>
  </w:num>
  <w:num w:numId="19" w16cid:durableId="208496262">
    <w:abstractNumId w:val="12"/>
  </w:num>
  <w:num w:numId="20" w16cid:durableId="1024406313">
    <w:abstractNumId w:val="11"/>
  </w:num>
  <w:num w:numId="21" w16cid:durableId="1739858989">
    <w:abstractNumId w:val="13"/>
  </w:num>
  <w:num w:numId="22" w16cid:durableId="1110667061">
    <w:abstractNumId w:val="10"/>
  </w:num>
  <w:num w:numId="23" w16cid:durableId="18195657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1177C"/>
    <w:rsid w:val="00023765"/>
    <w:rsid w:val="00025429"/>
    <w:rsid w:val="0002552E"/>
    <w:rsid w:val="000255FA"/>
    <w:rsid w:val="00032130"/>
    <w:rsid w:val="000338D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57D00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A41B2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250DC"/>
    <w:rsid w:val="0023090F"/>
    <w:rsid w:val="00235B37"/>
    <w:rsid w:val="00235F34"/>
    <w:rsid w:val="002424F7"/>
    <w:rsid w:val="002472D6"/>
    <w:rsid w:val="00254924"/>
    <w:rsid w:val="002553DE"/>
    <w:rsid w:val="00255E7F"/>
    <w:rsid w:val="002563E8"/>
    <w:rsid w:val="00260B94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4E63"/>
    <w:rsid w:val="0037679C"/>
    <w:rsid w:val="003775D1"/>
    <w:rsid w:val="00377CD5"/>
    <w:rsid w:val="00381534"/>
    <w:rsid w:val="00384017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05D9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B79E9"/>
    <w:rsid w:val="004C08A2"/>
    <w:rsid w:val="004C2DAE"/>
    <w:rsid w:val="004C45FE"/>
    <w:rsid w:val="004D5256"/>
    <w:rsid w:val="004D6272"/>
    <w:rsid w:val="004E2347"/>
    <w:rsid w:val="004F08E9"/>
    <w:rsid w:val="004F0FFE"/>
    <w:rsid w:val="004F5977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35413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05B1"/>
    <w:rsid w:val="00595779"/>
    <w:rsid w:val="005A131B"/>
    <w:rsid w:val="005B0076"/>
    <w:rsid w:val="005B187A"/>
    <w:rsid w:val="005B585F"/>
    <w:rsid w:val="005C18D6"/>
    <w:rsid w:val="005C5751"/>
    <w:rsid w:val="005C6243"/>
    <w:rsid w:val="005C6F43"/>
    <w:rsid w:val="005C711B"/>
    <w:rsid w:val="005C7156"/>
    <w:rsid w:val="005C7A62"/>
    <w:rsid w:val="005D2A00"/>
    <w:rsid w:val="005D7F47"/>
    <w:rsid w:val="005E1CFF"/>
    <w:rsid w:val="005E3E3F"/>
    <w:rsid w:val="005E6691"/>
    <w:rsid w:val="005E7C4F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1169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D5457"/>
    <w:rsid w:val="006D656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21E0C"/>
    <w:rsid w:val="0073020D"/>
    <w:rsid w:val="00733EE4"/>
    <w:rsid w:val="00736B35"/>
    <w:rsid w:val="007417E6"/>
    <w:rsid w:val="00742122"/>
    <w:rsid w:val="007424C6"/>
    <w:rsid w:val="00743CF4"/>
    <w:rsid w:val="00745F15"/>
    <w:rsid w:val="00745FFD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87751"/>
    <w:rsid w:val="007902E8"/>
    <w:rsid w:val="00791925"/>
    <w:rsid w:val="0079748D"/>
    <w:rsid w:val="00797C46"/>
    <w:rsid w:val="007A0638"/>
    <w:rsid w:val="007A29F4"/>
    <w:rsid w:val="007A6530"/>
    <w:rsid w:val="007B6625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17F3E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58EC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D2A1E"/>
    <w:rsid w:val="008E4AA0"/>
    <w:rsid w:val="008E5764"/>
    <w:rsid w:val="008F0C1F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26F2"/>
    <w:rsid w:val="009D45F0"/>
    <w:rsid w:val="009D717E"/>
    <w:rsid w:val="009D7793"/>
    <w:rsid w:val="009E2AE2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3124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10D3"/>
    <w:rsid w:val="00A97049"/>
    <w:rsid w:val="00AA3D33"/>
    <w:rsid w:val="00AA579E"/>
    <w:rsid w:val="00AA6D1D"/>
    <w:rsid w:val="00AB3808"/>
    <w:rsid w:val="00AB68CF"/>
    <w:rsid w:val="00AC1E8B"/>
    <w:rsid w:val="00AC2698"/>
    <w:rsid w:val="00AC4458"/>
    <w:rsid w:val="00AC47D9"/>
    <w:rsid w:val="00AD0578"/>
    <w:rsid w:val="00AD30D5"/>
    <w:rsid w:val="00AD3D70"/>
    <w:rsid w:val="00AD6A02"/>
    <w:rsid w:val="00AE2ED0"/>
    <w:rsid w:val="00AE58BE"/>
    <w:rsid w:val="00AF6C37"/>
    <w:rsid w:val="00AF6D86"/>
    <w:rsid w:val="00B034DA"/>
    <w:rsid w:val="00B07535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9C5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A6DE9"/>
    <w:rsid w:val="00BC1332"/>
    <w:rsid w:val="00BC1E0A"/>
    <w:rsid w:val="00BC1FF8"/>
    <w:rsid w:val="00BC28FC"/>
    <w:rsid w:val="00BC3D13"/>
    <w:rsid w:val="00BC3DEE"/>
    <w:rsid w:val="00BE643A"/>
    <w:rsid w:val="00BE723C"/>
    <w:rsid w:val="00BF401F"/>
    <w:rsid w:val="00BF5ED9"/>
    <w:rsid w:val="00C00D23"/>
    <w:rsid w:val="00C01DAD"/>
    <w:rsid w:val="00C02E26"/>
    <w:rsid w:val="00C037D9"/>
    <w:rsid w:val="00C04CDE"/>
    <w:rsid w:val="00C05CF7"/>
    <w:rsid w:val="00C067C5"/>
    <w:rsid w:val="00C07FA7"/>
    <w:rsid w:val="00C128F7"/>
    <w:rsid w:val="00C12C66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165D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5C6F"/>
    <w:rsid w:val="00D367ED"/>
    <w:rsid w:val="00D37674"/>
    <w:rsid w:val="00D37743"/>
    <w:rsid w:val="00D55078"/>
    <w:rsid w:val="00D568D3"/>
    <w:rsid w:val="00D61867"/>
    <w:rsid w:val="00D64469"/>
    <w:rsid w:val="00D65641"/>
    <w:rsid w:val="00D717B0"/>
    <w:rsid w:val="00D752B5"/>
    <w:rsid w:val="00D76DC7"/>
    <w:rsid w:val="00D814ED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4783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4684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D604B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1355C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575E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rushaybhavsar/signsla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utorconnect.sboe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</TotalTime>
  <Pages>1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4</cp:revision>
  <cp:lastPrinted>2024-03-20T22:09:00Z</cp:lastPrinted>
  <dcterms:created xsi:type="dcterms:W3CDTF">2025-05-26T23:45:00Z</dcterms:created>
  <dcterms:modified xsi:type="dcterms:W3CDTF">2025-05-26T23:50:00Z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