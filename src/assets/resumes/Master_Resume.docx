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EE5D87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E5D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399" w:type="pct"/>
        <w:tblInd w:w="-1800" w:type="dxa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14230" w:rsidRPr="00614230" w14:paraId="1B7706F2" w14:textId="77777777" w:rsidTr="00EE5D87">
        <w:trPr>
          <w:trHeight w:val="315"/>
          <w:tblHeader/>
        </w:trPr>
        <w:tc>
          <w:tcPr>
            <w:tcW w:w="5000" w:type="pct"/>
            <w:shd w:val="clear" w:color="auto" w:fill="auto"/>
          </w:tcPr>
          <w:p w14:paraId="177A340A" w14:textId="691AA65C" w:rsidR="00E47D0C" w:rsidRPr="00EE5D87" w:rsidRDefault="004F08E9" w:rsidP="00912B39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292 Grace Avenue</w:t>
            </w:r>
            <w:r w:rsidR="007D7DA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Secaucus</w:t>
            </w:r>
            <w:r w:rsidR="000F6D54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NJ 07094</w:t>
            </w:r>
            <w:r w:rsidR="00260D3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0" w:history="1">
              <w:r w:rsidR="00443192"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</w:p>
          <w:p w14:paraId="4D3C402E" w14:textId="1A3FF5B5" w:rsidR="00443192" w:rsidRPr="00EE5D87" w:rsidRDefault="00215612" w:rsidP="00912B39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1" w:history="1">
              <w:r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0C0B1C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2" w:history="1">
              <w:r w:rsidR="00CF29F0"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CF29F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DD43B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3" w:history="1">
              <w:r w:rsidR="00DD43B7"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EE5D87" w:rsidRDefault="001C0658" w:rsidP="00EE5D87">
      <w:pPr>
        <w:pStyle w:val="Heading1"/>
        <w:spacing w:before="8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EE5D87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14230" w:rsidRPr="00614230" w14:paraId="31F87311" w14:textId="77777777" w:rsidTr="00F05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2"/>
          <w:tblHeader/>
        </w:trPr>
        <w:tc>
          <w:tcPr>
            <w:tcW w:w="5000" w:type="pct"/>
          </w:tcPr>
          <w:p w14:paraId="596AA6BC" w14:textId="0E9789BC" w:rsidR="00042F60" w:rsidRPr="00EE5D87" w:rsidRDefault="00042F60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3A019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="00255E7F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="00255E7F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="00255E7F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D02877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</w:t>
            </w:r>
            <w:r w:rsidR="00190A31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</w:t>
            </w:r>
            <w:r w:rsidR="003D4B09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</w:t>
            </w:r>
            <w:r w:rsidR="00F053DC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F053DC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</w:t>
            </w:r>
            <w:r w:rsidR="00F41420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F4142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</w:t>
            </w:r>
            <w:r w:rsidR="00F4142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23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="00F4142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F4142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7</w:t>
            </w:r>
          </w:p>
          <w:p w14:paraId="3D2B5EE1" w14:textId="18EE8982" w:rsidR="00042F60" w:rsidRPr="00EE5D87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3D4B0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Object Oriented Programming (CS 1331), Linear </w:t>
            </w:r>
            <w:r w:rsidR="00F053DC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Algebra</w:t>
            </w:r>
            <w:r w:rsidR="003D4B0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(MATH 1554)</w:t>
            </w:r>
          </w:p>
          <w:p w14:paraId="6CC877AD" w14:textId="6CBCCF07" w:rsidR="00042F60" w:rsidRPr="00EE5D87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D4B0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Venture Capital Club, CREATE-X, </w:t>
            </w:r>
            <w:proofErr w:type="spellStart"/>
            <w:r w:rsidR="003D4B0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HexLabs</w:t>
            </w:r>
            <w:proofErr w:type="spellEnd"/>
            <w:r w:rsidR="003D4B0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FE05C1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FE05C1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Club, </w:t>
            </w:r>
            <w:r w:rsidR="0021561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CS + Social Good, </w:t>
            </w:r>
            <w:proofErr w:type="spellStart"/>
            <w:r w:rsidR="0021561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GOALSoccer</w:t>
            </w:r>
            <w:proofErr w:type="spellEnd"/>
            <w:r w:rsidR="0021561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Table Tennis Association at Georgia Tech, Grand Challenges Living Learning Community</w:t>
            </w:r>
          </w:p>
          <w:p w14:paraId="2F19CC4A" w14:textId="0EE18C64" w:rsidR="00F33D7A" w:rsidRPr="00EE5D87" w:rsidRDefault="003A53DC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Secaucus High School</w:t>
            </w:r>
            <w:r w:rsidR="0005266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</w:t>
            </w:r>
            <w:r w:rsidR="00E323DB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05266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</w:t>
            </w:r>
            <w:r w:rsidR="00C55E5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8</w:t>
            </w:r>
            <w:r w:rsidR="00A6110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51, </w:t>
            </w:r>
            <w:r w:rsidR="00A61102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Valedictorian</w:t>
            </w:r>
            <w:r w:rsidR="00E50D5B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</w:t>
            </w:r>
            <w:r w:rsidR="0005266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</w:t>
            </w:r>
            <w:r w:rsidR="008C324F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="00190A31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</w:t>
            </w:r>
            <w:r w:rsidR="008C324F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</w:t>
            </w:r>
            <w:r w:rsidR="0005266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87704F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</w:t>
            </w:r>
            <w:r w:rsidR="00F33D7A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05266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63601C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05266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</w:t>
            </w:r>
            <w:r w:rsidR="007E7E60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</w:t>
            </w:r>
            <w:r w:rsidR="00C04CDE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</w:t>
            </w:r>
            <w:r w:rsidR="00052666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="00E50D5B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</w:t>
            </w:r>
            <w:r w:rsidR="00963DFC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="001E33B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Sep 2019 – </w:t>
            </w:r>
            <w:r w:rsidR="00E50D5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2023</w:t>
            </w:r>
          </w:p>
          <w:p w14:paraId="685293FC" w14:textId="548C07C0" w:rsidR="00F33D7A" w:rsidRPr="00EE5D87" w:rsidRDefault="00F33D7A" w:rsidP="008239D9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 Societies: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STEM Academy, National Honors Society</w:t>
            </w:r>
            <w:r w:rsidR="00DF572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34AAC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 w:rsidR="00712D21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Vice President</w:t>
            </w:r>
            <w:r w:rsidR="00034AAC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12D21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Mu Alpha Theta </w:t>
            </w:r>
            <w:r w:rsidR="00034AAC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 w:rsidR="00717B5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Office</w:t>
            </w:r>
            <w:r w:rsidR="00034AAC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</w:t>
            </w:r>
            <w:r w:rsidR="00712D21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), </w:t>
            </w:r>
            <w:r w:rsidR="00BC1E0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American Technology Honors Societ</w:t>
            </w:r>
            <w:r w:rsidR="00BC3D1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y</w:t>
            </w:r>
            <w:r w:rsidR="00BC1E0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National English Honors Society</w:t>
            </w:r>
            <w:r w:rsidR="00FE401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Science National Honor Society</w:t>
            </w:r>
          </w:p>
          <w:p w14:paraId="262D99E3" w14:textId="3FD960D7" w:rsidR="0046467B" w:rsidRPr="00EE5D87" w:rsidRDefault="00357DA4" w:rsidP="008239D9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</w:t>
            </w:r>
            <w:r w:rsidR="00F33D7A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Robotics Club</w:t>
            </w:r>
            <w:r w:rsidR="000D13C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53708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 w:rsidR="0046467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President, </w:t>
            </w:r>
            <w:r w:rsidR="00C72EF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Coding Officer, </w:t>
            </w:r>
            <w:r w:rsidR="000D13C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Engineering Officer)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Junior State of America</w:t>
            </w:r>
            <w:r w:rsidR="000D13C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89081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Vice President, </w:t>
            </w:r>
            <w:r w:rsidR="000D13C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Chief of Staff</w:t>
            </w:r>
            <w:r w:rsidR="0046467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2F097D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Director of Technology</w:t>
            </w:r>
            <w:r w:rsidR="000D13C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055CE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Math Club</w:t>
            </w:r>
            <w:r w:rsidR="0010740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(President)</w:t>
            </w:r>
            <w:r w:rsidR="00055CE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564D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Science Club,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Varsity Cross Country</w:t>
            </w:r>
          </w:p>
          <w:p w14:paraId="020D396D" w14:textId="77777777" w:rsidR="000655BC" w:rsidRPr="00EE5D87" w:rsidRDefault="00F33D7A" w:rsidP="000655BC">
            <w:pPr>
              <w:pStyle w:val="ListParagraph"/>
              <w:numPr>
                <w:ilvl w:val="0"/>
                <w:numId w:val="18"/>
              </w:numPr>
              <w:spacing w:after="60"/>
              <w:ind w:left="414" w:right="72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 and Awards: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C83DD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Placed </w:t>
            </w:r>
            <w:r w:rsidR="00EF3E1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1st</w:t>
            </w:r>
            <w:r w:rsidR="007A0638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C83DD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the</w:t>
            </w:r>
            <w:r w:rsidR="00691C2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</w:t>
            </w:r>
            <w:r w:rsidR="007A0638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nternational </w:t>
            </w:r>
            <w:proofErr w:type="spellStart"/>
            <w:r w:rsidR="00862F7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 w:rsidR="002A613D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impliHacks</w:t>
            </w:r>
            <w:proofErr w:type="spellEnd"/>
            <w:r w:rsidR="002A613D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C83DD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gramStart"/>
            <w:r w:rsidR="005C715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High Tech</w:t>
            </w:r>
            <w:proofErr w:type="gramEnd"/>
            <w:r w:rsidR="005C715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Hacks </w:t>
            </w:r>
            <w:r w:rsidR="00691C2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</w:t>
            </w:r>
            <w:r w:rsidR="005C7156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ackathon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691C2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2nd </w:t>
            </w:r>
            <w:r w:rsidR="00691C2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place</w:t>
            </w:r>
            <w:r w:rsidR="009B111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Advanced Math </w:t>
            </w:r>
            <w:proofErr w:type="spell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</w:t>
            </w:r>
            <w:r w:rsidR="00B4652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th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fax</w:t>
            </w:r>
            <w:proofErr w:type="spell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Contest, </w:t>
            </w:r>
            <w:r w:rsidR="00A6110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8th place in state for Math Kangaroo, 1st place Kiss Institute of Practical Robotics (KIPR) National </w:t>
            </w:r>
            <w:proofErr w:type="spellStart"/>
            <w:r w:rsidR="00A6110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="00A61102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Competition, KIPR Judge’s Choice Award,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NJIC Cross Country Divisional Champion</w:t>
            </w:r>
          </w:p>
          <w:p w14:paraId="6BFAB698" w14:textId="77777777" w:rsidR="00E13020" w:rsidRPr="00EE5D87" w:rsidRDefault="00E13020" w:rsidP="00E130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Secaucus High School –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GPA: 4.851,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Valedictorian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Sep 2019 – Jun 2023</w:t>
            </w:r>
          </w:p>
          <w:p w14:paraId="62110665" w14:textId="77777777" w:rsidR="00E13020" w:rsidRPr="00EE5D87" w:rsidRDefault="00E13020" w:rsidP="00E1302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STEM Academy, Robotics Club, Junior State of America, Math Club, Varsity Cross Country</w:t>
            </w:r>
          </w:p>
          <w:p w14:paraId="2B31D656" w14:textId="7998480D" w:rsidR="00E13020" w:rsidRPr="00EE5D87" w:rsidRDefault="00E13020" w:rsidP="00E1302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 and Awards: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Placed 1st in the international </w:t>
            </w:r>
            <w:proofErr w:type="spell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proofErr w:type="gram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High Tech</w:t>
            </w:r>
            <w:proofErr w:type="gram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Hacks Hackathon, 2nd place Advanced Math </w:t>
            </w:r>
            <w:proofErr w:type="spell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Mathfax</w:t>
            </w:r>
            <w:proofErr w:type="spell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Contest, 1st place Kiss Institute of Practical Robotics (KIPR) National </w:t>
            </w:r>
            <w:proofErr w:type="spell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</w:t>
            </w:r>
          </w:p>
        </w:tc>
      </w:tr>
    </w:tbl>
    <w:p w14:paraId="23631424" w14:textId="66EEBCC5" w:rsidR="00126049" w:rsidRPr="00EE5D87" w:rsidRDefault="001C0658" w:rsidP="00EE5D87">
      <w:pPr>
        <w:pStyle w:val="Heading1"/>
        <w:tabs>
          <w:tab w:val="left" w:pos="-540"/>
        </w:tabs>
        <w:spacing w:before="8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</w:pPr>
      <w:r w:rsidRPr="00EE5D87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EXPERI</w:t>
      </w:r>
      <w:r w:rsidR="00071587" w:rsidRPr="00EE5D87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E</w:t>
      </w:r>
      <w:r w:rsidRPr="00EE5D87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NCE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14230" w:rsidRPr="00614230" w14:paraId="7D998550" w14:textId="77777777" w:rsidTr="00F05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6"/>
          <w:tblHeader/>
        </w:trPr>
        <w:tc>
          <w:tcPr>
            <w:tcW w:w="5000" w:type="pct"/>
          </w:tcPr>
          <w:p w14:paraId="34311811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A7508E2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Associate Software Engineer Intern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Jun 2024 – Aug 2024</w:t>
            </w:r>
          </w:p>
          <w:p w14:paraId="56E2B598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an analytics solution using Python, PostgreSQL, Express.js, React.js, and AWS technologies to assist credit unions in tracking growth/engagement and identifying marketing opportunities for specific members</w:t>
            </w:r>
          </w:p>
          <w:p w14:paraId="525D6CD9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Automated the generation of transaction models by implementing a component-based system with vectorized full-text search to analyze member behaviors, resulting in a 70% reduction in code volume and a 50% improvement in runtime efficiency</w:t>
            </w:r>
          </w:p>
          <w:p w14:paraId="6525987F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 predictive models to efficiently analyze $5 billion+ in member transactions, track spending trends, and categorize members for partnered credit unions to know, grow, and measure their overall membership</w:t>
            </w:r>
          </w:p>
          <w:p w14:paraId="6E582DE7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47E5FB17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Academy of Math and Programming Intern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Jul 2024 – Aug 2024</w:t>
            </w:r>
          </w:p>
          <w:p w14:paraId="5CDE8B14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 (ETC) by developing high-frequency trading algorithms in a competitive 6-hour trading session, resulting in one of the highest Profit-and-Loss (P&amp;L) scores among 80+ participants</w:t>
            </w:r>
          </w:p>
          <w:p w14:paraId="608A636B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algorithmic solutions to complex problems in game theory, graph theory, and linguistics using Python, enhancing skills in data analysis, decision-making under uncertainty, and quantitative trading strategies</w:t>
            </w:r>
          </w:p>
          <w:p w14:paraId="3814E1F4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Completed intensive coursework in combinatorics, number theory, and programming under the guidance of IMO medalists</w:t>
            </w:r>
          </w:p>
          <w:p w14:paraId="142D1E91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21FA5ABF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1C782276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Participated in a highly selective program (~10% out of 900+ applicants) to gain industry experience in IoT and cybersecurity</w:t>
            </w:r>
          </w:p>
          <w:p w14:paraId="47CED0E0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Formulated and presented innovative solutions for mass transit challenges using Cisco technologies such as Meraki MR56 Camera systems, LoRaWAN, and </w:t>
            </w:r>
            <w:proofErr w:type="spell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resulting in increased rail ridership and enhanced rider safety</w:t>
            </w:r>
          </w:p>
          <w:p w14:paraId="642FEA34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NYC Extern of the Day by excelling in workshops, shadowing company executives, and demonstrating leadership and technical skills in IoT, AI/ML, and Meraki Solutions, among various other networking technologies</w:t>
            </w:r>
          </w:p>
          <w:p w14:paraId="1D38BC03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Boston, MA</w:t>
            </w:r>
          </w:p>
          <w:p w14:paraId="249180E1" w14:textId="77777777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                                                  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7D09FDA5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full-stack application using the PERN (PostgreSQL, Express.js, React.js, Node.js) stack to assist thousands of high school students in the college admissions process via a virtual guidance counselor and summer program recommendations</w:t>
            </w:r>
          </w:p>
          <w:p w14:paraId="11797B1B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matching algorithm for scholarship/summer programs and leveraged React.js to create a seamless UX on the landing page, dashboard, scholarships, and summer programs pages, resulting in a 25% increase in user retention</w:t>
            </w:r>
          </w:p>
          <w:p w14:paraId="1CE53398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 while following the Agile Scrum methodology and establishing weekly team goals/timelines, leading to a global user base of over 10,000 students and incubation at the Harvard Innovation Labs</w:t>
            </w:r>
          </w:p>
          <w:p w14:paraId="1C0C160A" w14:textId="54A3F2B3" w:rsidR="00055CEA" w:rsidRPr="00EE5D87" w:rsidRDefault="00055CEA" w:rsidP="00EE5D8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Accel Learning, Tutoring Center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</w:t>
            </w:r>
            <w:r w:rsidR="007E7E6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C04CD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D27F38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7A653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="00C04CD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779DD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</w:t>
            </w:r>
            <w:r w:rsidR="000779DD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Secaucus, NJ</w:t>
            </w:r>
            <w:r w:rsidR="00EE5D87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br/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 Tutor</w:t>
            </w:r>
            <w:r w:rsidR="000779DD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</w:t>
            </w:r>
            <w:r w:rsidR="007A6530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</w:t>
            </w:r>
            <w:r w:rsidR="000779DD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0779DD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Nov 2020 – Aug 2021</w:t>
            </w:r>
          </w:p>
          <w:p w14:paraId="16B64471" w14:textId="03FA7B82" w:rsidR="00055CEA" w:rsidRPr="00EE5D87" w:rsidRDefault="008E5764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Instructed</w:t>
            </w:r>
            <w:r w:rsidR="00055CE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students</w:t>
            </w:r>
            <w:r w:rsidR="002E590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on</w:t>
            </w:r>
            <w:r w:rsidR="00055CE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the basics of </w:t>
            </w:r>
            <w:r w:rsidR="005B187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programming in Python </w:t>
            </w:r>
            <w:r w:rsidR="00055CE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helped spark their interest in the field of computer science</w:t>
            </w:r>
          </w:p>
          <w:p w14:paraId="681E3C6A" w14:textId="5A941533" w:rsidR="00055CEA" w:rsidRPr="00EE5D87" w:rsidRDefault="00055CEA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easy-to-understand </w:t>
            </w:r>
            <w:r w:rsidR="00124CE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project-based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Python curriculum</w:t>
            </w:r>
            <w:r w:rsidR="005B187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designed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 high school and middle school students</w:t>
            </w:r>
          </w:p>
          <w:p w14:paraId="18ADF464" w14:textId="77777777" w:rsidR="008F6D03" w:rsidRPr="00EE5D87" w:rsidRDefault="00055CEA" w:rsidP="00193EDF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Taught students </w:t>
            </w:r>
            <w:r w:rsidR="007207C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Python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modules like PyGame</w:t>
            </w:r>
            <w:r w:rsidR="00377CD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7F652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Matplotlib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to create </w:t>
            </w:r>
            <w:r w:rsidR="007207C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various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games </w:t>
            </w:r>
            <w:r w:rsidR="007F652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</w:t>
            </w:r>
            <w:r w:rsidR="005B187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complex</w:t>
            </w:r>
            <w:r w:rsidR="007F652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207C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physics </w:t>
            </w:r>
            <w:r w:rsidR="007F652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simulations</w:t>
            </w:r>
          </w:p>
          <w:p w14:paraId="09DC6EE9" w14:textId="5DFF9308" w:rsidR="00DA465B" w:rsidRPr="00EE5D87" w:rsidRDefault="00DA465B" w:rsidP="00DA465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My Fine Mind, 501c3 NJ Nonprofit Organization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Secaucus, NJ</w:t>
            </w:r>
          </w:p>
          <w:p w14:paraId="68979F35" w14:textId="68F38839" w:rsidR="00DA465B" w:rsidRPr="00EE5D87" w:rsidRDefault="00DA465B" w:rsidP="00DA465B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Co-Founder, Chief Marketing and Technology Officer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</w:t>
            </w:r>
            <w:r w:rsidR="00EA5BA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Aug 2017 –</w:t>
            </w:r>
            <w:r w:rsidR="00EA5BA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Aug 2021</w:t>
            </w:r>
          </w:p>
          <w:p w14:paraId="6260C894" w14:textId="29F04998" w:rsidR="00DA465B" w:rsidRPr="00EE5D87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Co-founded a nonprofit </w:t>
            </w:r>
            <w:r w:rsidR="000B780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aimed at providing impoverished children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B780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with school supplies critical for their educational journey</w:t>
            </w:r>
          </w:p>
          <w:p w14:paraId="1624A11C" w14:textId="59C1B5FE" w:rsidR="00DA465B" w:rsidRPr="00EE5D87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Raised $25,000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+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worth of school supplies 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for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300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+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children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who cannot afford adequate schooling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 undeveloped areas</w:t>
            </w:r>
          </w:p>
          <w:p w14:paraId="2B086F10" w14:textId="0BF2FBD5" w:rsidR="00DA465B" w:rsidRPr="00EE5D87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website (https://www.myfinemind.org/) for donation transactions, merchandise sale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blog posts</w:t>
            </w:r>
            <w:r w:rsidR="00134B3B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and outreach</w:t>
            </w:r>
          </w:p>
        </w:tc>
      </w:tr>
    </w:tbl>
    <w:p w14:paraId="39E7FA27" w14:textId="3EA1D623" w:rsidR="00435EAA" w:rsidRPr="00EE5D87" w:rsidRDefault="00435EAA" w:rsidP="00EE5D87">
      <w:pPr>
        <w:pStyle w:val="Heading1"/>
        <w:spacing w:before="8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EE5D87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lastRenderedPageBreak/>
        <w:t>PROJECTS</w:t>
      </w:r>
    </w:p>
    <w:tbl>
      <w:tblPr>
        <w:tblStyle w:val="ResumeTable"/>
        <w:tblW w:w="6948" w:type="pct"/>
        <w:tblInd w:w="-2160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14230" w:rsidRPr="00614230" w14:paraId="2C8DC4B9" w14:textId="77777777" w:rsidTr="00F05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4"/>
          <w:tblHeader/>
        </w:trPr>
        <w:tc>
          <w:tcPr>
            <w:tcW w:w="5000" w:type="pct"/>
          </w:tcPr>
          <w:p w14:paraId="03F26DD0" w14:textId="10C312CB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             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</w:t>
            </w:r>
            <w:hyperlink r:id="rId14" w:history="1">
              <w:r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EE5D87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Oct 2023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066B6B14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 or sell homecooked meals and discover recipes created by other students in localized areas around campus, gaining 200+ waitlist signups within 24 hours of launch</w:t>
            </w:r>
          </w:p>
          <w:p w14:paraId="61F79FAD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 management, scalable persistent data storage, and a gateway authentication layer using relational database systems, a Prisma object-relational mapper, and AWS services</w:t>
            </w:r>
          </w:p>
          <w:p w14:paraId="73B59FA3" w14:textId="78CF0A9E" w:rsidR="00EE5D87" w:rsidRPr="00EE5D87" w:rsidRDefault="00EE5D87" w:rsidP="00EE5D8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</w:t>
            </w:r>
            <w:hyperlink r:id="rId15" w:history="1">
              <w:r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EE5D87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Firebase, TypeScript, JavaScript, HTML, CSS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Jul 2022 – Sep 2022</w:t>
            </w:r>
          </w:p>
          <w:p w14:paraId="28178E72" w14:textId="77777777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5FF1E8D5" w14:textId="1F95E43F" w:rsidR="00EE5D87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500+ students and 60+ verified tutors daily</w:t>
            </w:r>
          </w:p>
          <w:p w14:paraId="2B6929C8" w14:textId="0A374677" w:rsidR="002729E7" w:rsidRPr="00EE5D87" w:rsidRDefault="003A255B" w:rsidP="002729E7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</w:pPr>
            <w:proofErr w:type="spellStart"/>
            <w:r w:rsidRPr="00EE5D8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19"/>
                <w:szCs w:val="19"/>
              </w:rPr>
              <w:t>Tileshift</w:t>
            </w:r>
            <w:proofErr w:type="spellEnd"/>
            <w:r w:rsidR="00C144CC" w:rsidRPr="00EE5D8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19"/>
                <w:szCs w:val="19"/>
              </w:rPr>
              <w:t xml:space="preserve">                                         </w:t>
            </w:r>
            <w:r w:rsidR="00D86C6A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</w:t>
            </w:r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</w:t>
            </w:r>
            <w:r w:rsidR="0005756A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                           </w:t>
            </w:r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                                                    </w:t>
            </w:r>
            <w:r w:rsidR="00126634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</w:t>
            </w:r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</w:t>
            </w:r>
            <w:r w:rsid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    </w:t>
            </w:r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</w:t>
            </w:r>
            <w:hyperlink r:id="rId16" w:history="1">
              <w:r w:rsidR="004513FB" w:rsidRPr="00EE5D87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19"/>
                  <w:szCs w:val="19"/>
                </w:rPr>
                <w:t>https://tileshiftgame.com</w:t>
              </w:r>
            </w:hyperlink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</w:t>
            </w:r>
            <w:r w:rsidR="005F3E2C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</w:t>
            </w:r>
            <w:r w:rsidR="00C63901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</w:t>
            </w:r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</w:t>
            </w:r>
            <w:r w:rsidR="00C04CDE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</w:t>
            </w:r>
            <w:r w:rsidR="002729E7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</w:t>
            </w:r>
            <w:r w:rsidR="00D27F38"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          </w:t>
            </w:r>
          </w:p>
          <w:p w14:paraId="7C7496AC" w14:textId="328CFE53" w:rsidR="002729E7" w:rsidRPr="00EE5D87" w:rsidRDefault="0093733F" w:rsidP="002729E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TypeScript, </w:t>
            </w:r>
            <w:r w:rsidR="002729E7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JavaScript, HTML, CSS, ReactJS,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Firebase</w:t>
            </w:r>
            <w:r w:rsidR="002553D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</w:t>
            </w:r>
            <w:r w:rsidR="00126634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="002553D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FB476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2553D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05756A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Dec 2021 – Jan 2022</w:t>
            </w:r>
          </w:p>
          <w:p w14:paraId="479959F5" w14:textId="77777777" w:rsidR="00EE5D87" w:rsidRPr="00EE5D87" w:rsidRDefault="002729E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</w:t>
            </w:r>
            <w:r w:rsidR="00EE5D87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web-based word puzzle game in which players must vertically align lettered tiles to spell words with limited moves</w:t>
            </w:r>
          </w:p>
          <w:p w14:paraId="1B12DB16" w14:textId="34440E45" w:rsidR="0027025A" w:rsidRPr="00EE5D87" w:rsidRDefault="00EE5D87" w:rsidP="00EE5D8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site automatically generates a unique puzzle daily and has gained over 125,000 hits on Reddit with an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estimated 410 players across 3 different continents and an average engagement time of 7 minutes and 40 seconds per use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</w:t>
            </w:r>
          </w:p>
          <w:p w14:paraId="036E7F8F" w14:textId="1E46EE2A" w:rsidR="0027025A" w:rsidRPr="00EE5D87" w:rsidRDefault="0027025A" w:rsidP="0027025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Signslate</w:t>
            </w:r>
            <w:proofErr w:type="spellEnd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</w:t>
            </w:r>
            <w:r w:rsid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hyperlink r:id="rId17" w:history="1">
              <w:r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https://github.com/krushaybhavsar/signslate</w:t>
              </w:r>
            </w:hyperlink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</w:t>
            </w:r>
          </w:p>
          <w:p w14:paraId="18805747" w14:textId="49CD9B37" w:rsidR="0027025A" w:rsidRPr="00EE5D87" w:rsidRDefault="0027025A" w:rsidP="0027025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JavaScript, HTML, CSS, ReactJS, Python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</w:t>
            </w:r>
            <w:r w:rsid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Jun 2021</w:t>
            </w:r>
          </w:p>
          <w:p w14:paraId="1CF6DB0E" w14:textId="7798BBB1" w:rsidR="0027025A" w:rsidRPr="00EE5D87" w:rsidRDefault="0027025A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 web application that allows users to speak and translate English to American Sign Language (ASL) and ASL to English in real-time via webcam or microphone input and displays the ASL translation using web-scraped videos</w:t>
            </w:r>
          </w:p>
          <w:p w14:paraId="1D8904E7" w14:textId="7F2D33CD" w:rsidR="00AB09D6" w:rsidRPr="00AB09D6" w:rsidRDefault="0027025A" w:rsidP="00AB09D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The site web-scrapes videos using a Flask python server and displays them on a ReactJS frontend for translating speech to ASL, and uses a pre-trained video processing model for translating ASL to speech</w:t>
            </w:r>
          </w:p>
        </w:tc>
      </w:tr>
    </w:tbl>
    <w:p w14:paraId="3E910563" w14:textId="0D02739B" w:rsidR="00126049" w:rsidRPr="00EE5D87" w:rsidRDefault="001C0658" w:rsidP="00EE5D87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8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EE5D87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 &amp; INTERESTS</w:t>
      </w:r>
    </w:p>
    <w:tbl>
      <w:tblPr>
        <w:tblStyle w:val="ResumeTable"/>
        <w:tblW w:w="6931" w:type="pct"/>
        <w:tblInd w:w="-2160" w:type="dxa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01"/>
      </w:tblGrid>
      <w:tr w:rsidR="00614230" w:rsidRPr="00614230" w14:paraId="7DE17810" w14:textId="77777777" w:rsidTr="00AB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  <w:tblHeader/>
        </w:trPr>
        <w:tc>
          <w:tcPr>
            <w:tcW w:w="5000" w:type="pct"/>
          </w:tcPr>
          <w:p w14:paraId="2D05FF97" w14:textId="77777777" w:rsidR="00EE5D87" w:rsidRPr="00EE5D87" w:rsidRDefault="00EE5D87" w:rsidP="00AB09D6">
            <w:pPr>
              <w:spacing w:after="0"/>
              <w:ind w:left="52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TypeScript, JavaScript, Python, Java, SQL, R, MATLAB, C#, HTML, CSS, SCSS, XML</w:t>
            </w:r>
          </w:p>
          <w:p w14:paraId="5C888EF7" w14:textId="56D87F85" w:rsidR="00EE5D87" w:rsidRPr="00EE5D87" w:rsidRDefault="00EE5D87" w:rsidP="00AB09D6">
            <w:pPr>
              <w:ind w:left="52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Express.js, Django, Flask, </w:t>
            </w:r>
            <w:proofErr w:type="spellStart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Redux, NumPy, TensorFlow, OpenCV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PostgreSQL, Amazon Web Services (Cognito, EC2, ECS, ECR, S3, Lambda), Firebase, Git, Jira, Android Studio, Unity</w:t>
            </w:r>
            <w:r w:rsidR="008F6D0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="008F6D03"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Interests: </w:t>
            </w:r>
            <w:r w:rsidR="008F6D0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Programming, Machine Learning,</w:t>
            </w:r>
            <w:r w:rsidR="007C592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D7DA5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Jigsaw Puzzles</w:t>
            </w:r>
            <w:r w:rsidR="0013231D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7C592F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Biking,</w:t>
            </w:r>
            <w:r w:rsidR="008F6D0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C2584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Travelling, Hiking, </w:t>
            </w:r>
            <w:r w:rsidR="008F6D03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Running</w:t>
            </w:r>
            <w:r w:rsidR="00DF30E9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FE7B9E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Breaking Bad</w:t>
            </w:r>
            <w:r w:rsidR="00FE7B9E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DC2584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The Office</w:t>
            </w:r>
          </w:p>
        </w:tc>
      </w:tr>
    </w:tbl>
    <w:p w14:paraId="3B085319" w14:textId="2BFD0187" w:rsidR="00AB09D6" w:rsidRPr="00EE5D87" w:rsidRDefault="00AB09D6" w:rsidP="00AB09D6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8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AB09D6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AB09D6" w:rsidRPr="00101C88" w14:paraId="7E45455E" w14:textId="77777777" w:rsidTr="0075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4597EAEB" w14:textId="77777777" w:rsidR="00AB09D6" w:rsidRPr="00101C88" w:rsidRDefault="00AB09D6" w:rsidP="0075300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01C8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Certifications:</w:t>
            </w:r>
            <w:r w:rsidRPr="00101C8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Practical Introduction to Quantum-Safe Cryptography (issued by IBM), Basics of Quantum Information (issued by IBM), Introduction to Cybersecurity (issued by Cisco), Introduction to IoT (issued by Cisco)</w:t>
            </w:r>
          </w:p>
          <w:p w14:paraId="701C06FF" w14:textId="77777777" w:rsidR="00AB09D6" w:rsidRPr="00101C88" w:rsidRDefault="00AB09D6" w:rsidP="0075300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01C8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Honors/Awards: </w:t>
            </w:r>
            <w:r w:rsidRPr="00101C8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101C8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101C8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101C8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101C8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14230" w:rsidRDefault="00260D3F" w:rsidP="008014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14230" w:rsidSect="00EE5D87">
      <w:footerReference w:type="default" r:id="rId18"/>
      <w:pgSz w:w="12240" w:h="15840"/>
      <w:pgMar w:top="270" w:right="1710" w:bottom="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490D2" w14:textId="77777777" w:rsidR="00E6119C" w:rsidRDefault="00E6119C">
      <w:pPr>
        <w:spacing w:after="0"/>
      </w:pPr>
      <w:r>
        <w:separator/>
      </w:r>
    </w:p>
    <w:p w14:paraId="5BD4D321" w14:textId="77777777" w:rsidR="00E6119C" w:rsidRDefault="00E6119C"/>
  </w:endnote>
  <w:endnote w:type="continuationSeparator" w:id="0">
    <w:p w14:paraId="3EFE9A26" w14:textId="77777777" w:rsidR="00E6119C" w:rsidRDefault="00E6119C">
      <w:pPr>
        <w:spacing w:after="0"/>
      </w:pPr>
      <w:r>
        <w:continuationSeparator/>
      </w:r>
    </w:p>
    <w:p w14:paraId="486C7CBF" w14:textId="77777777" w:rsidR="00E6119C" w:rsidRDefault="00E6119C"/>
  </w:endnote>
  <w:endnote w:type="continuationNotice" w:id="1">
    <w:p w14:paraId="17940DBD" w14:textId="77777777" w:rsidR="00E6119C" w:rsidRDefault="00E6119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DA386" w14:textId="77777777" w:rsidR="00E6119C" w:rsidRDefault="00E6119C">
      <w:pPr>
        <w:spacing w:after="0"/>
      </w:pPr>
      <w:r>
        <w:separator/>
      </w:r>
    </w:p>
    <w:p w14:paraId="1067224D" w14:textId="77777777" w:rsidR="00E6119C" w:rsidRDefault="00E6119C"/>
  </w:footnote>
  <w:footnote w:type="continuationSeparator" w:id="0">
    <w:p w14:paraId="6EEB6A00" w14:textId="77777777" w:rsidR="00E6119C" w:rsidRDefault="00E6119C">
      <w:pPr>
        <w:spacing w:after="0"/>
      </w:pPr>
      <w:r>
        <w:continuationSeparator/>
      </w:r>
    </w:p>
    <w:p w14:paraId="584E667A" w14:textId="77777777" w:rsidR="00E6119C" w:rsidRDefault="00E6119C"/>
  </w:footnote>
  <w:footnote w:type="continuationNotice" w:id="1">
    <w:p w14:paraId="68A30006" w14:textId="77777777" w:rsidR="00E6119C" w:rsidRDefault="00E6119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5CE6"/>
    <w:rsid w:val="00052666"/>
    <w:rsid w:val="00055CEA"/>
    <w:rsid w:val="0005756A"/>
    <w:rsid w:val="000655BC"/>
    <w:rsid w:val="00071587"/>
    <w:rsid w:val="000779DD"/>
    <w:rsid w:val="00084AFC"/>
    <w:rsid w:val="00091769"/>
    <w:rsid w:val="000B780F"/>
    <w:rsid w:val="000C0B1C"/>
    <w:rsid w:val="000C0CA7"/>
    <w:rsid w:val="000D13CE"/>
    <w:rsid w:val="000D53D4"/>
    <w:rsid w:val="000E0E55"/>
    <w:rsid w:val="000E55D5"/>
    <w:rsid w:val="000F0ED5"/>
    <w:rsid w:val="000F2762"/>
    <w:rsid w:val="000F4399"/>
    <w:rsid w:val="000F57EE"/>
    <w:rsid w:val="000F61F7"/>
    <w:rsid w:val="000F6D54"/>
    <w:rsid w:val="00103E5E"/>
    <w:rsid w:val="00107400"/>
    <w:rsid w:val="00111C28"/>
    <w:rsid w:val="00122471"/>
    <w:rsid w:val="00124CE7"/>
    <w:rsid w:val="00126049"/>
    <w:rsid w:val="00126634"/>
    <w:rsid w:val="0013231D"/>
    <w:rsid w:val="00134B3B"/>
    <w:rsid w:val="0014523F"/>
    <w:rsid w:val="0015001D"/>
    <w:rsid w:val="00153036"/>
    <w:rsid w:val="0017435F"/>
    <w:rsid w:val="00186FFD"/>
    <w:rsid w:val="00190A31"/>
    <w:rsid w:val="00193EDF"/>
    <w:rsid w:val="00195F7D"/>
    <w:rsid w:val="00196DD9"/>
    <w:rsid w:val="001A2305"/>
    <w:rsid w:val="001C0658"/>
    <w:rsid w:val="001D7AD2"/>
    <w:rsid w:val="001E33BE"/>
    <w:rsid w:val="001E68A8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925AE"/>
    <w:rsid w:val="00292EA5"/>
    <w:rsid w:val="002A323F"/>
    <w:rsid w:val="002A613D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52CD1"/>
    <w:rsid w:val="00357DA4"/>
    <w:rsid w:val="00364252"/>
    <w:rsid w:val="0037679C"/>
    <w:rsid w:val="00377CD5"/>
    <w:rsid w:val="00381534"/>
    <w:rsid w:val="0038473C"/>
    <w:rsid w:val="00384EC8"/>
    <w:rsid w:val="003A0196"/>
    <w:rsid w:val="003A255B"/>
    <w:rsid w:val="003A53DC"/>
    <w:rsid w:val="003A747A"/>
    <w:rsid w:val="003C5C72"/>
    <w:rsid w:val="003D396D"/>
    <w:rsid w:val="003D4931"/>
    <w:rsid w:val="003D4B09"/>
    <w:rsid w:val="003D5E18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5EAA"/>
    <w:rsid w:val="00443192"/>
    <w:rsid w:val="0044385B"/>
    <w:rsid w:val="00445199"/>
    <w:rsid w:val="004513FB"/>
    <w:rsid w:val="00462713"/>
    <w:rsid w:val="004639C7"/>
    <w:rsid w:val="0046467B"/>
    <w:rsid w:val="00475421"/>
    <w:rsid w:val="00475FD1"/>
    <w:rsid w:val="004805B0"/>
    <w:rsid w:val="00481A8B"/>
    <w:rsid w:val="004827F9"/>
    <w:rsid w:val="00484DEA"/>
    <w:rsid w:val="00486D8A"/>
    <w:rsid w:val="00491768"/>
    <w:rsid w:val="00497E92"/>
    <w:rsid w:val="004B63D1"/>
    <w:rsid w:val="004C2DAE"/>
    <w:rsid w:val="004D6272"/>
    <w:rsid w:val="004F08E9"/>
    <w:rsid w:val="004F0FFE"/>
    <w:rsid w:val="004F5977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46EBB"/>
    <w:rsid w:val="00561FBC"/>
    <w:rsid w:val="0056553C"/>
    <w:rsid w:val="00566E7F"/>
    <w:rsid w:val="00570EB9"/>
    <w:rsid w:val="0058311D"/>
    <w:rsid w:val="0058393F"/>
    <w:rsid w:val="00585D87"/>
    <w:rsid w:val="00595779"/>
    <w:rsid w:val="005A131B"/>
    <w:rsid w:val="005B0076"/>
    <w:rsid w:val="005B187A"/>
    <w:rsid w:val="005B585F"/>
    <w:rsid w:val="005C18D6"/>
    <w:rsid w:val="005C6243"/>
    <w:rsid w:val="005C7156"/>
    <w:rsid w:val="005C7A62"/>
    <w:rsid w:val="005D2A00"/>
    <w:rsid w:val="005E1CFF"/>
    <w:rsid w:val="005E3E3F"/>
    <w:rsid w:val="005E6691"/>
    <w:rsid w:val="005F3E2C"/>
    <w:rsid w:val="00610522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6115F"/>
    <w:rsid w:val="006858F3"/>
    <w:rsid w:val="00686370"/>
    <w:rsid w:val="00691C2B"/>
    <w:rsid w:val="00693B17"/>
    <w:rsid w:val="00696E0F"/>
    <w:rsid w:val="00697DF0"/>
    <w:rsid w:val="006A27EF"/>
    <w:rsid w:val="006A34C0"/>
    <w:rsid w:val="006A5FA8"/>
    <w:rsid w:val="006A7014"/>
    <w:rsid w:val="006B6CB4"/>
    <w:rsid w:val="006C0B74"/>
    <w:rsid w:val="006C283A"/>
    <w:rsid w:val="006E2646"/>
    <w:rsid w:val="006F11C3"/>
    <w:rsid w:val="00705DBA"/>
    <w:rsid w:val="00712C3C"/>
    <w:rsid w:val="00712D21"/>
    <w:rsid w:val="00715295"/>
    <w:rsid w:val="00716B94"/>
    <w:rsid w:val="00717B5A"/>
    <w:rsid w:val="007207C9"/>
    <w:rsid w:val="00742122"/>
    <w:rsid w:val="00745F15"/>
    <w:rsid w:val="00751EB2"/>
    <w:rsid w:val="00755C90"/>
    <w:rsid w:val="00762CE4"/>
    <w:rsid w:val="007726F0"/>
    <w:rsid w:val="00775430"/>
    <w:rsid w:val="007759AF"/>
    <w:rsid w:val="00786FD3"/>
    <w:rsid w:val="007902E8"/>
    <w:rsid w:val="00791925"/>
    <w:rsid w:val="0079748D"/>
    <w:rsid w:val="00797C46"/>
    <w:rsid w:val="007A0638"/>
    <w:rsid w:val="007A29F4"/>
    <w:rsid w:val="007A6530"/>
    <w:rsid w:val="007C105D"/>
    <w:rsid w:val="007C4C18"/>
    <w:rsid w:val="007C592F"/>
    <w:rsid w:val="007C5F4B"/>
    <w:rsid w:val="007D20D0"/>
    <w:rsid w:val="007D22CE"/>
    <w:rsid w:val="007D7DA5"/>
    <w:rsid w:val="007E7E60"/>
    <w:rsid w:val="007F3015"/>
    <w:rsid w:val="007F3C6A"/>
    <w:rsid w:val="007F5955"/>
    <w:rsid w:val="007F6527"/>
    <w:rsid w:val="007F7E5C"/>
    <w:rsid w:val="00801491"/>
    <w:rsid w:val="008053CC"/>
    <w:rsid w:val="00812C2B"/>
    <w:rsid w:val="0081645F"/>
    <w:rsid w:val="008239D9"/>
    <w:rsid w:val="00831CEC"/>
    <w:rsid w:val="00832B31"/>
    <w:rsid w:val="00833694"/>
    <w:rsid w:val="008354C2"/>
    <w:rsid w:val="00843164"/>
    <w:rsid w:val="00844D3D"/>
    <w:rsid w:val="00854E7D"/>
    <w:rsid w:val="008551F7"/>
    <w:rsid w:val="008564DF"/>
    <w:rsid w:val="00861AF1"/>
    <w:rsid w:val="00862F75"/>
    <w:rsid w:val="00864060"/>
    <w:rsid w:val="00872BF7"/>
    <w:rsid w:val="0087704F"/>
    <w:rsid w:val="00882FC2"/>
    <w:rsid w:val="008831E3"/>
    <w:rsid w:val="0089081A"/>
    <w:rsid w:val="00891C0C"/>
    <w:rsid w:val="00891E82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130"/>
    <w:rsid w:val="0092112C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33EF8"/>
    <w:rsid w:val="00A540CE"/>
    <w:rsid w:val="00A55BEE"/>
    <w:rsid w:val="00A57CFB"/>
    <w:rsid w:val="00A61102"/>
    <w:rsid w:val="00A63868"/>
    <w:rsid w:val="00A65A8E"/>
    <w:rsid w:val="00A76AA4"/>
    <w:rsid w:val="00A77436"/>
    <w:rsid w:val="00A77C49"/>
    <w:rsid w:val="00A81DBB"/>
    <w:rsid w:val="00A82DCC"/>
    <w:rsid w:val="00AA579E"/>
    <w:rsid w:val="00AB09D6"/>
    <w:rsid w:val="00AB3808"/>
    <w:rsid w:val="00AC1E8B"/>
    <w:rsid w:val="00AC4458"/>
    <w:rsid w:val="00AC47D9"/>
    <w:rsid w:val="00AD0578"/>
    <w:rsid w:val="00AD30D5"/>
    <w:rsid w:val="00AF6C37"/>
    <w:rsid w:val="00B034DA"/>
    <w:rsid w:val="00B23FAA"/>
    <w:rsid w:val="00B27C82"/>
    <w:rsid w:val="00B3295F"/>
    <w:rsid w:val="00B35181"/>
    <w:rsid w:val="00B40934"/>
    <w:rsid w:val="00B46523"/>
    <w:rsid w:val="00B472A0"/>
    <w:rsid w:val="00B56BA1"/>
    <w:rsid w:val="00B64063"/>
    <w:rsid w:val="00B66AE0"/>
    <w:rsid w:val="00B71A79"/>
    <w:rsid w:val="00B744E1"/>
    <w:rsid w:val="00B86B21"/>
    <w:rsid w:val="00B87EBB"/>
    <w:rsid w:val="00B92A0A"/>
    <w:rsid w:val="00B93E60"/>
    <w:rsid w:val="00B9773F"/>
    <w:rsid w:val="00BA0A64"/>
    <w:rsid w:val="00BA4357"/>
    <w:rsid w:val="00BC1E0A"/>
    <w:rsid w:val="00BC1FF8"/>
    <w:rsid w:val="00BC28FC"/>
    <w:rsid w:val="00BC3D13"/>
    <w:rsid w:val="00BC3DEE"/>
    <w:rsid w:val="00C00D23"/>
    <w:rsid w:val="00C01DAD"/>
    <w:rsid w:val="00C02E26"/>
    <w:rsid w:val="00C037D9"/>
    <w:rsid w:val="00C04CDE"/>
    <w:rsid w:val="00C067C5"/>
    <w:rsid w:val="00C07FA7"/>
    <w:rsid w:val="00C144CC"/>
    <w:rsid w:val="00C2476A"/>
    <w:rsid w:val="00C27380"/>
    <w:rsid w:val="00C33255"/>
    <w:rsid w:val="00C37C2B"/>
    <w:rsid w:val="00C40379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B77D5"/>
    <w:rsid w:val="00CC05D9"/>
    <w:rsid w:val="00CD349E"/>
    <w:rsid w:val="00CD47F7"/>
    <w:rsid w:val="00CD7582"/>
    <w:rsid w:val="00CF1156"/>
    <w:rsid w:val="00CF29F0"/>
    <w:rsid w:val="00D0020C"/>
    <w:rsid w:val="00D02877"/>
    <w:rsid w:val="00D06E8C"/>
    <w:rsid w:val="00D1102F"/>
    <w:rsid w:val="00D127D2"/>
    <w:rsid w:val="00D27F38"/>
    <w:rsid w:val="00D30E2C"/>
    <w:rsid w:val="00D33707"/>
    <w:rsid w:val="00D343F0"/>
    <w:rsid w:val="00D34CAA"/>
    <w:rsid w:val="00D35378"/>
    <w:rsid w:val="00D37743"/>
    <w:rsid w:val="00D55078"/>
    <w:rsid w:val="00D568D3"/>
    <w:rsid w:val="00D61867"/>
    <w:rsid w:val="00D65641"/>
    <w:rsid w:val="00D752B5"/>
    <w:rsid w:val="00D76DC7"/>
    <w:rsid w:val="00D814EF"/>
    <w:rsid w:val="00D81F4E"/>
    <w:rsid w:val="00D85733"/>
    <w:rsid w:val="00D86C6A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43B7"/>
    <w:rsid w:val="00DE0C8D"/>
    <w:rsid w:val="00DE27DF"/>
    <w:rsid w:val="00DF1288"/>
    <w:rsid w:val="00DF30E9"/>
    <w:rsid w:val="00DF46FC"/>
    <w:rsid w:val="00DF5727"/>
    <w:rsid w:val="00DF721D"/>
    <w:rsid w:val="00E006C5"/>
    <w:rsid w:val="00E04B32"/>
    <w:rsid w:val="00E07672"/>
    <w:rsid w:val="00E13020"/>
    <w:rsid w:val="00E152CB"/>
    <w:rsid w:val="00E24997"/>
    <w:rsid w:val="00E2595E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119C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7827"/>
    <w:rsid w:val="00EA5BA5"/>
    <w:rsid w:val="00EB05A0"/>
    <w:rsid w:val="00EB0D26"/>
    <w:rsid w:val="00EB30CE"/>
    <w:rsid w:val="00EB3E5F"/>
    <w:rsid w:val="00EC574D"/>
    <w:rsid w:val="00ED56F4"/>
    <w:rsid w:val="00EE5D87"/>
    <w:rsid w:val="00EF0744"/>
    <w:rsid w:val="00EF3E16"/>
    <w:rsid w:val="00EF7D16"/>
    <w:rsid w:val="00F0034F"/>
    <w:rsid w:val="00F04D0B"/>
    <w:rsid w:val="00F053DC"/>
    <w:rsid w:val="00F20FA0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7CB5"/>
    <w:rsid w:val="00FA14CF"/>
    <w:rsid w:val="00FA18AC"/>
    <w:rsid w:val="00FB4767"/>
    <w:rsid w:val="00FB5E28"/>
    <w:rsid w:val="00FC15D5"/>
    <w:rsid w:val="00FC618C"/>
    <w:rsid w:val="00FD11F0"/>
    <w:rsid w:val="00FD1810"/>
    <w:rsid w:val="00FE00C6"/>
    <w:rsid w:val="00FE05C1"/>
    <w:rsid w:val="00FE4019"/>
    <w:rsid w:val="00FE75B8"/>
    <w:rsid w:val="00FE7B67"/>
    <w:rsid w:val="00FE7B9E"/>
    <w:rsid w:val="00FF00D7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C9A0B9D1-420D-412D-A824-9AAEFB99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krushaybhavsa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krushaybhavsar/" TargetMode="External"/><Relationship Id="rId17" Type="http://schemas.openxmlformats.org/officeDocument/2006/relationships/hyperlink" Target="https://github.com/krushaybhavsar/signsla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ileshiftgam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rushaybhavsar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tutorconnect.sboe.org/" TargetMode="External"/><Relationship Id="rId10" Type="http://schemas.openxmlformats.org/officeDocument/2006/relationships/hyperlink" Target="mailto:krushaybhavsar@gmail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oinmunch.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19</TotalTime>
  <Pages>2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Krushay Bhavsar</dc:creator>
  <cp:lastModifiedBy>Krushay Bhavsar</cp:lastModifiedBy>
  <cp:revision>7</cp:revision>
  <cp:lastPrinted>2022-08-24T00:50:00Z</cp:lastPrinted>
  <dcterms:created xsi:type="dcterms:W3CDTF">2023-09-06T20:19:00Z</dcterms:created>
  <dcterms:modified xsi:type="dcterms:W3CDTF">2024-07-07T21:36:00Z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